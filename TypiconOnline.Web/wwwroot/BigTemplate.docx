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C91B25" w:rsidRPr="008676C2" w:rsidTr="00147D94">
        <w:trPr>
          <w:trHeight w:val="570"/>
        </w:trPr>
        <w:tc>
          <w:tcPr>
            <w:tcW w:w="10632" w:type="dxa"/>
            <w:shd w:val="clear" w:color="auto" w:fill="auto"/>
            <w:vAlign w:val="center"/>
          </w:tcPr>
          <w:p w:rsidR="0018371B" w:rsidRPr="00C82AA6" w:rsidRDefault="000F00B5" w:rsidP="00147D94">
            <w:pPr>
              <w:spacing w:before="240" w:after="120"/>
              <w:ind w:right="-389"/>
              <w:jc w:val="center"/>
              <w:rPr>
                <w:rFonts w:ascii="Candara" w:hAnsi="Candara"/>
                <w:sz w:val="48"/>
                <w:szCs w:val="48"/>
              </w:rPr>
            </w:pPr>
            <w:r w:rsidRPr="00C82AA6">
              <w:rPr>
                <w:rFonts w:ascii="Candara" w:hAnsi="Candara"/>
                <w:sz w:val="48"/>
                <w:szCs w:val="48"/>
              </w:rPr>
              <w:t xml:space="preserve">Седмица </w:t>
            </w:r>
            <w:r w:rsidR="00EA1CDE" w:rsidRPr="00C82AA6">
              <w:rPr>
                <w:rFonts w:ascii="Candara" w:hAnsi="Candara"/>
                <w:sz w:val="48"/>
                <w:szCs w:val="48"/>
              </w:rPr>
              <w:t>6</w:t>
            </w:r>
            <w:r w:rsidR="00DB3A04" w:rsidRPr="00C82AA6">
              <w:rPr>
                <w:rFonts w:ascii="Candara" w:hAnsi="Candara"/>
                <w:sz w:val="48"/>
                <w:szCs w:val="48"/>
              </w:rPr>
              <w:t>-ая</w:t>
            </w:r>
            <w:r w:rsidR="003004BC" w:rsidRPr="00C82AA6">
              <w:rPr>
                <w:rFonts w:ascii="Candara" w:hAnsi="Candara"/>
                <w:sz w:val="48"/>
                <w:szCs w:val="48"/>
              </w:rPr>
              <w:t xml:space="preserve"> Великого поста</w:t>
            </w:r>
          </w:p>
        </w:tc>
      </w:tr>
    </w:tbl>
    <w:p w:rsidR="00166010" w:rsidRDefault="00166010"/>
    <w:tbl>
      <w:tblPr>
        <w:tblpPr w:leftFromText="181" w:rightFromText="181" w:vertAnchor="text" w:horzAnchor="margin" w:tblpX="-284" w:tblpY="1"/>
        <w:tblW w:w="10620" w:type="dxa"/>
        <w:tblLayout w:type="fixed"/>
        <w:tblLook w:val="0000" w:firstRow="0" w:lastRow="0" w:firstColumn="0" w:lastColumn="0" w:noHBand="0" w:noVBand="0"/>
      </w:tblPr>
      <w:tblGrid>
        <w:gridCol w:w="568"/>
        <w:gridCol w:w="1667"/>
        <w:gridCol w:w="426"/>
        <w:gridCol w:w="7959"/>
      </w:tblGrid>
      <w:tr w:rsidR="00EC06C0" w:rsidRPr="00C82AA6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:rsidR="00EC06C0" w:rsidRPr="00C82AA6" w:rsidRDefault="00EC06C0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EC06C0" w:rsidRPr="00C82AA6" w:rsidRDefault="00EC06C0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7959" w:type="dxa"/>
            <w:tcBorders>
              <w:top w:val="single" w:sz="4" w:space="0" w:color="auto"/>
            </w:tcBorders>
            <w:shd w:val="clear" w:color="auto" w:fill="FDE9D9"/>
          </w:tcPr>
          <w:p w:rsidR="00EC06C0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Служба без знака.</w:t>
            </w:r>
          </w:p>
        </w:tc>
      </w:tr>
      <w:tr w:rsidR="00166010" w:rsidRPr="00C82AA6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:rsidR="00166010" w:rsidRPr="00C82AA6" w:rsidRDefault="00166010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52" w:type="dxa"/>
            <w:gridSpan w:val="3"/>
          </w:tcPr>
          <w:p w:rsidR="00166010" w:rsidRPr="00C82AA6" w:rsidRDefault="00166010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166010" w:rsidRPr="00C82AA6" w:rsidTr="003D37C9">
        <w:trPr>
          <w:trHeight w:val="81"/>
        </w:trPr>
        <w:tc>
          <w:tcPr>
            <w:tcW w:w="568" w:type="dxa"/>
            <w:shd w:val="clear" w:color="auto" w:fill="auto"/>
            <w:vAlign w:val="center"/>
          </w:tcPr>
          <w:p w:rsidR="00166010" w:rsidRPr="00C82AA6" w:rsidRDefault="00166010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667" w:type="dxa"/>
          </w:tcPr>
          <w:p w:rsidR="00166010" w:rsidRPr="00C82AA6" w:rsidRDefault="00166010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385" w:type="dxa"/>
            <w:gridSpan w:val="2"/>
          </w:tcPr>
          <w:p w:rsidR="00166010" w:rsidRPr="00C82AA6" w:rsidRDefault="00166010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166010" w:rsidRDefault="00166010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 w:rsidRPr="00C82AA6">
              <w:rPr>
                <w:rFonts w:ascii="Orthodox.tt eRoos" w:hAnsi="Orthodox.tt eRoos"/>
                <w:caps/>
                <w:sz w:val="40"/>
                <w:szCs w:val="40"/>
                <w:lang w:val="en-US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Шестеричная.</w:t>
            </w:r>
          </w:p>
        </w:tc>
      </w:tr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8676C2" w:rsidTr="00C82AA6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i/>
                <w:sz w:val="40"/>
                <w:szCs w:val="40"/>
              </w:rPr>
              <w:t>Славословная</w:t>
            </w:r>
            <w:proofErr w:type="spellEnd"/>
            <w:r w:rsidRPr="00C82AA6">
              <w:rPr>
                <w:rFonts w:ascii="Candara" w:hAnsi="Candara"/>
                <w:i/>
                <w:sz w:val="40"/>
                <w:szCs w:val="40"/>
              </w:rPr>
              <w:t>.</w:t>
            </w:r>
          </w:p>
        </w:tc>
      </w:tr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4A07DE" w:rsidRPr="00C82AA6" w:rsidRDefault="004A07DE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4A07DE" w:rsidRPr="008676C2" w:rsidTr="00C82AA6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560" w:type="dxa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4A07DE" w:rsidRPr="00C82AA6" w:rsidRDefault="004A07DE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6B03DC" w:rsidRDefault="006B03DC" w:rsidP="006B03DC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6B03DC" w:rsidRPr="008676C2" w:rsidTr="00597315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6B03DC" w:rsidRPr="00C82AA6" w:rsidRDefault="006B03DC" w:rsidP="00597315">
            <w:pPr>
              <w:spacing w:line="360" w:lineRule="exact"/>
              <w:jc w:val="center"/>
              <w:rPr>
                <w:rFonts w:ascii="Candara" w:hAnsi="Candara"/>
                <w:color w:val="FF0000"/>
                <w:sz w:val="40"/>
                <w:szCs w:val="40"/>
                <w:lang w:val="en-US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$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6B03DC" w:rsidRPr="00C82AA6" w:rsidRDefault="006B03DC" w:rsidP="00597315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6B03DC" w:rsidRPr="00C82AA6" w:rsidRDefault="006B03DC" w:rsidP="00597315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Полиелей.</w:t>
            </w:r>
          </w:p>
        </w:tc>
      </w:tr>
      <w:tr w:rsidR="006B03DC" w:rsidRPr="008676C2" w:rsidTr="00597315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6B03DC" w:rsidRPr="008676C2" w:rsidRDefault="006B03DC" w:rsidP="00597315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6B03DC" w:rsidRPr="00C82AA6" w:rsidRDefault="006B03DC" w:rsidP="00597315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6B03DC" w:rsidRPr="008676C2" w:rsidTr="00597315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6B03DC" w:rsidRPr="008676C2" w:rsidRDefault="006B03DC" w:rsidP="00597315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560" w:type="dxa"/>
          </w:tcPr>
          <w:p w:rsidR="006B03DC" w:rsidRPr="00C82AA6" w:rsidRDefault="006B03DC" w:rsidP="00597315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6B03DC" w:rsidRPr="00C82AA6" w:rsidRDefault="006B03DC" w:rsidP="00597315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>
      <w:bookmarkStart w:id="0" w:name="_GoBack"/>
      <w:bookmarkEnd w:id="0"/>
    </w:p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959"/>
        <w:gridCol w:w="7546"/>
      </w:tblGrid>
      <w:tr w:rsidR="004A07DE" w:rsidRPr="004A07DE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Orthodox.tt eRoos" w:hAnsi="Orthodox.tt eRoos"/>
                <w:caps/>
                <w:color w:val="FF0000"/>
                <w:sz w:val="40"/>
                <w:szCs w:val="40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%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b/>
                <w:caps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color w:val="FFFFFF"/>
                <w:sz w:val="40"/>
                <w:szCs w:val="40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ВСЕНОЩНОЕ БДЕНИЕ.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560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505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C82AA6">
            <w:pPr>
              <w:spacing w:line="360" w:lineRule="exact"/>
              <w:jc w:val="center"/>
              <w:rPr>
                <w:rFonts w:ascii="Orthodox.tt eRoos" w:hAnsi="Orthodox.tt eRoos"/>
                <w:caps/>
                <w:color w:val="FF0000"/>
                <w:sz w:val="40"/>
                <w:szCs w:val="40"/>
              </w:rPr>
            </w:pPr>
            <w:r w:rsidRPr="00C82AA6">
              <w:rPr>
                <w:rFonts w:ascii="Orthodox.tt eRoos" w:hAnsi="Orthodox.tt eRoos"/>
                <w:caps/>
                <w:color w:val="FF0000"/>
                <w:sz w:val="40"/>
                <w:szCs w:val="40"/>
                <w:lang w:val="en-US"/>
              </w:rPr>
              <w:t>^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b/>
                <w:caps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color w:val="FFFFFF"/>
                <w:sz w:val="40"/>
                <w:szCs w:val="40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ВСЕНОЩНОЕ БДЕНИЕ</w:t>
            </w: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  <w:lang w:val="en-US"/>
              </w:rPr>
              <w:t xml:space="preserve"> </w:t>
            </w:r>
            <w:r w:rsidRPr="00C82AA6">
              <w:rPr>
                <w:rFonts w:ascii="Candara" w:hAnsi="Candara"/>
                <w:b/>
                <w:i/>
                <w:color w:val="FFFFFF"/>
                <w:sz w:val="40"/>
                <w:szCs w:val="40"/>
              </w:rPr>
              <w:t>С ЛИТИЕЙ.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418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4A07DE" w:rsidRPr="00C82AA6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40"/>
                <w:szCs w:val="40"/>
              </w:rPr>
            </w:pPr>
          </w:p>
        </w:tc>
        <w:tc>
          <w:tcPr>
            <w:tcW w:w="2519" w:type="dxa"/>
            <w:gridSpan w:val="2"/>
            <w:shd w:val="clear" w:color="auto" w:fill="F2F2F2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ПОНЕДЕЛЬНИК</w:t>
            </w:r>
          </w:p>
        </w:tc>
        <w:tc>
          <w:tcPr>
            <w:tcW w:w="7546" w:type="dxa"/>
            <w:shd w:val="clear" w:color="auto" w:fill="F2F2F2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i/>
                <w:sz w:val="40"/>
                <w:szCs w:val="40"/>
              </w:rPr>
              <w:t>Аллилуия</w:t>
            </w:r>
            <w:proofErr w:type="spellEnd"/>
            <w:r w:rsidRPr="00C82AA6">
              <w:rPr>
                <w:rFonts w:ascii="Candara" w:hAnsi="Candara"/>
                <w:i/>
                <w:sz w:val="40"/>
                <w:szCs w:val="40"/>
              </w:rPr>
              <w:t>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b/>
                <w:sz w:val="40"/>
                <w:szCs w:val="40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149"/>
        </w:trPr>
        <w:tc>
          <w:tcPr>
            <w:tcW w:w="567" w:type="dxa"/>
            <w:shd w:val="clear" w:color="auto" w:fill="auto"/>
            <w:vAlign w:val="center"/>
          </w:tcPr>
          <w:p w:rsidR="003D37C9" w:rsidRPr="00C82AA6" w:rsidRDefault="003D37C9" w:rsidP="003D37C9">
            <w:pPr>
              <w:jc w:val="center"/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1418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4A07DE" w:rsidRPr="004A07DE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32"/>
                <w:szCs w:val="32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CCC0D9"/>
            <w:vAlign w:val="center"/>
          </w:tcPr>
          <w:p w:rsidR="004A07DE" w:rsidRPr="00C82AA6" w:rsidRDefault="004A07DE" w:rsidP="003D37C9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СРЕДА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CCC0D9"/>
          </w:tcPr>
          <w:p w:rsidR="004A07DE" w:rsidRPr="00C82AA6" w:rsidRDefault="004A07DE" w:rsidP="003D37C9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sz w:val="40"/>
                <w:szCs w:val="40"/>
              </w:rPr>
              <w:t>Литургия Преждеосвященных Даров.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3D37C9" w:rsidRPr="00C82AA6" w:rsidRDefault="003D37C9" w:rsidP="003D37C9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3D37C9" w:rsidRPr="003D37C9" w:rsidTr="00C82AA6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418" w:type="dxa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647" w:type="dxa"/>
            <w:gridSpan w:val="2"/>
          </w:tcPr>
          <w:p w:rsidR="003D37C9" w:rsidRPr="00C82AA6" w:rsidRDefault="003D37C9" w:rsidP="003D37C9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559"/>
        <w:gridCol w:w="7230"/>
      </w:tblGrid>
      <w:tr w:rsidR="00EC06C0" w:rsidRPr="008676C2" w:rsidTr="00C82AA6">
        <w:trPr>
          <w:trHeight w:val="50"/>
        </w:trPr>
        <w:tc>
          <w:tcPr>
            <w:tcW w:w="567" w:type="dxa"/>
            <w:shd w:val="clear" w:color="auto" w:fill="auto"/>
            <w:vAlign w:val="center"/>
          </w:tcPr>
          <w:p w:rsidR="00EC06C0" w:rsidRPr="008676C2" w:rsidRDefault="00EC06C0" w:rsidP="00104E98">
            <w:pPr>
              <w:spacing w:line="280" w:lineRule="exact"/>
              <w:rPr>
                <w:rFonts w:ascii="Candara" w:hAnsi="Candara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12" w:space="0" w:color="auto"/>
            </w:tcBorders>
            <w:shd w:val="clear" w:color="auto" w:fill="F4B083"/>
            <w:vAlign w:val="center"/>
          </w:tcPr>
          <w:p w:rsidR="00EC06C0" w:rsidRPr="00C82AA6" w:rsidRDefault="00EC06C0" w:rsidP="00104E98">
            <w:pPr>
              <w:rPr>
                <w:rFonts w:ascii="Candara" w:hAnsi="Candara"/>
                <w:caps/>
                <w:sz w:val="40"/>
                <w:szCs w:val="40"/>
              </w:rPr>
            </w:pPr>
            <w:r w:rsidRPr="00C82AA6">
              <w:rPr>
                <w:rFonts w:ascii="Candara" w:hAnsi="Candara"/>
                <w:caps/>
                <w:sz w:val="40"/>
                <w:szCs w:val="40"/>
              </w:rPr>
              <w:t>ВОСКРЕСЕНЬЕ</w:t>
            </w:r>
          </w:p>
        </w:tc>
        <w:tc>
          <w:tcPr>
            <w:tcW w:w="7230" w:type="dxa"/>
            <w:tcBorders>
              <w:top w:val="single" w:sz="12" w:space="0" w:color="auto"/>
            </w:tcBorders>
            <w:shd w:val="clear" w:color="auto" w:fill="F4B083"/>
            <w:vAlign w:val="center"/>
          </w:tcPr>
          <w:p w:rsidR="00EC06C0" w:rsidRPr="00C82AA6" w:rsidRDefault="004A07DE" w:rsidP="00104E98">
            <w:pPr>
              <w:jc w:val="center"/>
              <w:rPr>
                <w:rFonts w:ascii="Candara" w:hAnsi="Candara"/>
                <w:i/>
                <w:sz w:val="40"/>
                <w:szCs w:val="40"/>
              </w:rPr>
            </w:pPr>
            <w:r w:rsidRPr="00C82AA6">
              <w:rPr>
                <w:rFonts w:ascii="Candara" w:hAnsi="Candara"/>
                <w:i/>
                <w:iCs/>
                <w:color w:val="000000"/>
                <w:sz w:val="40"/>
                <w:szCs w:val="40"/>
              </w:rPr>
              <w:t>Воскресенье</w:t>
            </w:r>
            <w:r w:rsidR="00EC06C0" w:rsidRPr="00C82AA6">
              <w:rPr>
                <w:rFonts w:ascii="Candara" w:hAnsi="Candara"/>
                <w:i/>
                <w:iCs/>
                <w:color w:val="000000"/>
                <w:sz w:val="40"/>
                <w:szCs w:val="40"/>
              </w:rPr>
              <w:t>.</w:t>
            </w:r>
          </w:p>
        </w:tc>
      </w:tr>
      <w:tr w:rsidR="00104E98" w:rsidRPr="00104E98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104E98" w:rsidRPr="00104E98" w:rsidRDefault="00104E98" w:rsidP="00104E98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104E98" w:rsidRPr="00C82AA6" w:rsidRDefault="00104E98" w:rsidP="00104E98">
            <w:pPr>
              <w:rPr>
                <w:rFonts w:ascii="Candara" w:hAnsi="Candara"/>
                <w:b/>
                <w:sz w:val="40"/>
                <w:szCs w:val="40"/>
              </w:rPr>
            </w:pPr>
            <w:r w:rsidRPr="00C82AA6">
              <w:rPr>
                <w:rFonts w:ascii="Candara" w:hAnsi="Candara"/>
                <w:b/>
                <w:sz w:val="40"/>
                <w:szCs w:val="40"/>
              </w:rPr>
              <w:t>03 апреля 2017 г.</w:t>
            </w:r>
          </w:p>
        </w:tc>
      </w:tr>
      <w:tr w:rsidR="00104E98" w:rsidRPr="00104E98" w:rsidTr="00C82AA6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:rsidR="00104E98" w:rsidRPr="00104E98" w:rsidRDefault="00104E98" w:rsidP="00104E98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276" w:type="dxa"/>
          </w:tcPr>
          <w:p w:rsidR="00104E98" w:rsidRPr="00C82AA6" w:rsidRDefault="00104E98" w:rsidP="00104E98">
            <w:pPr>
              <w:rPr>
                <w:rFonts w:ascii="Candara" w:hAnsi="Candara"/>
                <w:sz w:val="40"/>
                <w:szCs w:val="40"/>
              </w:rPr>
            </w:pPr>
            <w:r w:rsidRPr="00C82AA6">
              <w:rPr>
                <w:rFonts w:ascii="Candara" w:hAnsi="Candara"/>
                <w:sz w:val="40"/>
                <w:szCs w:val="40"/>
              </w:rPr>
              <w:t>06.00</w:t>
            </w:r>
          </w:p>
        </w:tc>
        <w:tc>
          <w:tcPr>
            <w:tcW w:w="8789" w:type="dxa"/>
            <w:gridSpan w:val="2"/>
          </w:tcPr>
          <w:p w:rsidR="00104E98" w:rsidRPr="00C82AA6" w:rsidRDefault="00104E98" w:rsidP="00104E98">
            <w:pPr>
              <w:rPr>
                <w:rFonts w:ascii="Candara" w:hAnsi="Candara"/>
                <w:sz w:val="40"/>
                <w:szCs w:val="40"/>
              </w:rPr>
            </w:pPr>
            <w:proofErr w:type="spellStart"/>
            <w:r w:rsidRPr="00C82AA6">
              <w:rPr>
                <w:rFonts w:ascii="Candara" w:hAnsi="Candara"/>
                <w:sz w:val="40"/>
                <w:szCs w:val="40"/>
              </w:rPr>
              <w:t>Полуношница</w:t>
            </w:r>
            <w:proofErr w:type="spellEnd"/>
            <w:r w:rsidRPr="00C82AA6">
              <w:rPr>
                <w:rFonts w:ascii="Candara" w:hAnsi="Candara"/>
                <w:sz w:val="40"/>
                <w:szCs w:val="40"/>
              </w:rPr>
              <w:t>. Утреня.</w:t>
            </w:r>
            <w:r w:rsidRPr="00C82AA6">
              <w:rPr>
                <w:rFonts w:ascii="Candara" w:hAnsi="Candara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04A71AE" w:rsidRPr="00C9462E" w:rsidRDefault="004A71AE" w:rsidP="00C9462E">
      <w:pPr>
        <w:rPr>
          <w:rFonts w:ascii="Candara" w:hAnsi="Candara"/>
          <w:sz w:val="32"/>
          <w:szCs w:val="28"/>
        </w:rPr>
      </w:pPr>
    </w:p>
    <w:sectPr w:rsidR="004A71AE" w:rsidRPr="00C9462E" w:rsidSect="003D37C9">
      <w:headerReference w:type="default" r:id="rId7"/>
      <w:footerReference w:type="default" r:id="rId8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4EB" w:rsidRDefault="000504EB" w:rsidP="00A64BEC">
      <w:r>
        <w:separator/>
      </w:r>
    </w:p>
  </w:endnote>
  <w:endnote w:type="continuationSeparator" w:id="0">
    <w:p w:rsidR="000504EB" w:rsidRDefault="000504EB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C66" w:rsidRPr="00104E98" w:rsidRDefault="000476B0" w:rsidP="003B7F5E">
    <w:pPr>
      <w:pStyle w:val="a7"/>
      <w:jc w:val="center"/>
      <w:rPr>
        <w:rFonts w:ascii="Eras Light ITC" w:hAnsi="Eras Light ITC" w:cs="Calibri Light"/>
      </w:rPr>
    </w:pPr>
    <w:r w:rsidRPr="00C9462E">
      <w:rPr>
        <w:rFonts w:ascii="Eras Light ITC" w:hAnsi="Eras Light ITC" w:cs="Calibri Light"/>
      </w:rPr>
      <w:t>www.berluki.ru</w:t>
    </w:r>
    <w:r w:rsid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sym w:font="Symbol" w:char="F0B7"/>
    </w:r>
    <w:r w:rsidR="00104E98" w:rsidRPr="00104E98">
      <w:rPr>
        <w:rFonts w:ascii="Eras Light ITC" w:hAnsi="Eras Light ITC" w:cs="Calibri Light"/>
      </w:rPr>
      <w:t xml:space="preserve"> </w:t>
    </w:r>
    <w:r w:rsidR="00104E98" w:rsidRP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t>8 (968) 374-11-07</w:t>
    </w:r>
  </w:p>
  <w:p w:rsidR="00F13C66" w:rsidRPr="00C9462E" w:rsidRDefault="00F13C66">
    <w:pPr>
      <w:pStyle w:val="a7"/>
      <w:rPr>
        <w:rFonts w:ascii="Eras Light ITC" w:hAnsi="Eras Light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4EB" w:rsidRDefault="000504EB" w:rsidP="00A64BEC">
      <w:r>
        <w:separator/>
      </w:r>
    </w:p>
  </w:footnote>
  <w:footnote w:type="continuationSeparator" w:id="0">
    <w:p w:rsidR="000504EB" w:rsidRDefault="000504EB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C66" w:rsidRPr="002B1160" w:rsidRDefault="006D12CD" w:rsidP="00166010">
    <w:pPr>
      <w:spacing w:line="440" w:lineRule="exact"/>
      <w:ind w:left="2268"/>
      <w:jc w:val="center"/>
      <w:outlineLvl w:val="0"/>
      <w:rPr>
        <w:rFonts w:ascii="Candara" w:hAnsi="Candara" w:cs="Arial"/>
        <w:b/>
        <w:spacing w:val="80"/>
        <w:kern w:val="56"/>
        <w:sz w:val="40"/>
        <w:szCs w:val="36"/>
      </w:rPr>
    </w:pPr>
    <w:r>
      <w:rPr>
        <w:rFonts w:ascii="Candara" w:hAnsi="Candara" w:cs="Arial"/>
        <w:b/>
        <w:noProof/>
        <w:spacing w:val="80"/>
        <w:sz w:val="2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151251</wp:posOffset>
          </wp:positionH>
          <wp:positionV relativeFrom="page">
            <wp:posOffset>207010</wp:posOffset>
          </wp:positionV>
          <wp:extent cx="1712150" cy="865092"/>
          <wp:effectExtent l="0" t="0" r="2540" b="0"/>
          <wp:wrapNone/>
          <wp:docPr id="9" name="Рисунок 9" descr="Новый очищенный 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Новый очищенный 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150" cy="86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C66" w:rsidRPr="002B1160">
      <w:rPr>
        <w:rFonts w:ascii="Candara" w:hAnsi="Candara" w:cs="Arial"/>
        <w:b/>
        <w:spacing w:val="80"/>
        <w:kern w:val="56"/>
        <w:sz w:val="44"/>
        <w:szCs w:val="36"/>
      </w:rPr>
      <w:t>РАСПИСАНИЕ БОГОСЛУЖЕНИЙ</w:t>
    </w:r>
  </w:p>
  <w:p w:rsidR="00F13C66" w:rsidRPr="002B1160" w:rsidRDefault="00F13C66" w:rsidP="00166010">
    <w:pPr>
      <w:spacing w:line="320" w:lineRule="exact"/>
      <w:ind w:left="1985" w:right="476"/>
      <w:jc w:val="center"/>
      <w:outlineLvl w:val="0"/>
      <w:rPr>
        <w:rFonts w:ascii="Candara" w:hAnsi="Candara" w:cs="Arial"/>
        <w:spacing w:val="20"/>
        <w:sz w:val="36"/>
        <w:szCs w:val="36"/>
      </w:rPr>
    </w:pPr>
    <w:r w:rsidRPr="002B1160">
      <w:rPr>
        <w:rFonts w:ascii="Candara" w:hAnsi="Candara" w:cs="Arial"/>
        <w:spacing w:val="20"/>
        <w:sz w:val="28"/>
        <w:szCs w:val="36"/>
      </w:rPr>
      <w:t xml:space="preserve">             в мужском монастыре</w:t>
    </w:r>
  </w:p>
  <w:p w:rsidR="00F13C66" w:rsidRPr="008D5B18" w:rsidRDefault="006D12CD" w:rsidP="00166010">
    <w:pPr>
      <w:ind w:left="3119" w:right="337"/>
      <w:outlineLvl w:val="0"/>
      <w:rPr>
        <w:rFonts w:ascii="Arno Pro Display" w:hAnsi="Arno Pro Display" w:cs="Arial"/>
        <w:sz w:val="36"/>
        <w:szCs w:val="36"/>
      </w:rPr>
    </w:pPr>
    <w:r>
      <w:rPr>
        <w:rFonts w:ascii="Candara" w:hAnsi="Candar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1925320</wp:posOffset>
              </wp:positionH>
              <wp:positionV relativeFrom="paragraph">
                <wp:posOffset>338661</wp:posOffset>
              </wp:positionV>
              <wp:extent cx="45720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A5D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51.6pt;margin-top:26.65pt;width:5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P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" strokeweight=".5pt"/>
          </w:pict>
        </mc:Fallback>
      </mc:AlternateContent>
    </w:r>
    <w:r w:rsidR="00F13C66" w:rsidRPr="002B1160">
      <w:rPr>
        <w:rFonts w:ascii="Candara" w:hAnsi="Candara" w:cs="Arial"/>
        <w:spacing w:val="40"/>
        <w:sz w:val="36"/>
        <w:szCs w:val="36"/>
      </w:rPr>
      <w:t xml:space="preserve">   </w:t>
    </w:r>
    <w:r w:rsidR="00F13C66" w:rsidRPr="002B1160">
      <w:rPr>
        <w:rFonts w:ascii="Candara" w:hAnsi="Candara" w:cs="Arial"/>
        <w:sz w:val="44"/>
        <w:szCs w:val="36"/>
      </w:rPr>
      <w:t>Николо-Берлюковская пустынь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04EB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ABE"/>
    <w:rsid w:val="005C658C"/>
    <w:rsid w:val="005C6950"/>
    <w:rsid w:val="005C7CBB"/>
    <w:rsid w:val="005D18EE"/>
    <w:rsid w:val="005D459B"/>
    <w:rsid w:val="005D54FE"/>
    <w:rsid w:val="005D74C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03DC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32B9"/>
    <w:rsid w:val="00705213"/>
    <w:rsid w:val="007052B9"/>
    <w:rsid w:val="0070720A"/>
    <w:rsid w:val="00720AA0"/>
    <w:rsid w:val="00722572"/>
    <w:rsid w:val="00724ACE"/>
    <w:rsid w:val="0073102C"/>
    <w:rsid w:val="00737C05"/>
    <w:rsid w:val="00740D46"/>
    <w:rsid w:val="00743906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2491"/>
    <w:rsid w:val="008246F5"/>
    <w:rsid w:val="00827460"/>
    <w:rsid w:val="00833136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82AA6"/>
    <w:rsid w:val="00C91B25"/>
    <w:rsid w:val="00C92C59"/>
    <w:rsid w:val="00C9462E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D6C8F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03329-C64F-4B70-B2C0-B4CF9A9C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35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имТ Д</cp:lastModifiedBy>
  <cp:revision>9</cp:revision>
  <cp:lastPrinted>2017-03-08T16:51:00Z</cp:lastPrinted>
  <dcterms:created xsi:type="dcterms:W3CDTF">2017-03-24T16:44:00Z</dcterms:created>
  <dcterms:modified xsi:type="dcterms:W3CDTF">2018-02-25T16:46:00Z</dcterms:modified>
</cp:coreProperties>
</file>