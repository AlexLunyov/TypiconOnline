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1" w:rightFromText="181" w:vertAnchor="text" w:horzAnchor="margin" w:tblpX="-284" w:tblpY="1"/>
        <w:tblW w:w="10632" w:type="dxa"/>
        <w:tblLayout w:type="fixed"/>
        <w:tblLook w:val="0000" w:firstRow="0" w:lastRow="0" w:firstColumn="0" w:lastColumn="0" w:noHBand="0" w:noVBand="0"/>
      </w:tblPr>
      <w:tblGrid>
        <w:gridCol w:w="10632"/>
      </w:tblGrid>
      <w:tr w:rsidR="00C91B25" w:rsidRPr="008676C2" w:rsidTr="00147D94">
        <w:trPr>
          <w:trHeight w:val="570"/>
        </w:trPr>
        <w:tc>
          <w:tcPr>
            <w:tcW w:w="10632" w:type="dxa"/>
            <w:shd w:val="clear" w:color="auto" w:fill="auto"/>
            <w:vAlign w:val="center"/>
          </w:tcPr>
          <w:p w:rsidR="0018371B" w:rsidRPr="00C82AA6" w:rsidRDefault="000F00B5" w:rsidP="00147D94">
            <w:pPr>
              <w:spacing w:before="240" w:after="120"/>
              <w:ind w:right="-389"/>
              <w:jc w:val="center"/>
              <w:rPr>
                <w:rFonts w:ascii="Candara" w:hAnsi="Candara"/>
                <w:sz w:val="48"/>
                <w:szCs w:val="48"/>
              </w:rPr>
            </w:pPr>
            <w:r w:rsidRPr="00C82AA6">
              <w:rPr>
                <w:rFonts w:ascii="Candara" w:hAnsi="Candara"/>
                <w:sz w:val="48"/>
                <w:szCs w:val="48"/>
              </w:rPr>
              <w:t xml:space="preserve">Седмица </w:t>
            </w:r>
            <w:r w:rsidR="00EA1CDE" w:rsidRPr="00C82AA6">
              <w:rPr>
                <w:rFonts w:ascii="Candara" w:hAnsi="Candara"/>
                <w:sz w:val="48"/>
                <w:szCs w:val="48"/>
              </w:rPr>
              <w:t>6</w:t>
            </w:r>
            <w:r w:rsidR="00DB3A04" w:rsidRPr="00C82AA6">
              <w:rPr>
                <w:rFonts w:ascii="Candara" w:hAnsi="Candara"/>
                <w:sz w:val="48"/>
                <w:szCs w:val="48"/>
              </w:rPr>
              <w:t>-ая</w:t>
            </w:r>
            <w:r w:rsidR="003004BC" w:rsidRPr="00C82AA6">
              <w:rPr>
                <w:rFonts w:ascii="Candara" w:hAnsi="Candara"/>
                <w:sz w:val="48"/>
                <w:szCs w:val="48"/>
              </w:rPr>
              <w:t xml:space="preserve"> Великого поста</w:t>
            </w:r>
          </w:p>
        </w:tc>
      </w:tr>
    </w:tbl>
    <w:p w:rsidR="00166010" w:rsidRDefault="00166010"/>
    <w:tbl>
      <w:tblPr>
        <w:tblpPr w:leftFromText="181" w:rightFromText="181" w:vertAnchor="text" w:horzAnchor="margin" w:tblpX="-284" w:tblpY="1"/>
        <w:tblW w:w="10620" w:type="dxa"/>
        <w:tblLayout w:type="fixed"/>
        <w:tblLook w:val="0000" w:firstRow="0" w:lastRow="0" w:firstColumn="0" w:lastColumn="0" w:noHBand="0" w:noVBand="0"/>
      </w:tblPr>
      <w:tblGrid>
        <w:gridCol w:w="568"/>
        <w:gridCol w:w="1667"/>
        <w:gridCol w:w="426"/>
        <w:gridCol w:w="7959"/>
      </w:tblGrid>
      <w:tr w:rsidR="00EC06C0" w:rsidRPr="00C82AA6" w:rsidTr="003D37C9">
        <w:trPr>
          <w:trHeight w:val="380"/>
        </w:trPr>
        <w:tc>
          <w:tcPr>
            <w:tcW w:w="568" w:type="dxa"/>
            <w:shd w:val="clear" w:color="auto" w:fill="auto"/>
            <w:vAlign w:val="center"/>
          </w:tcPr>
          <w:p w:rsidR="00EC06C0" w:rsidRPr="00C82AA6" w:rsidRDefault="00EC06C0" w:rsidP="003D37C9">
            <w:pPr>
              <w:spacing w:line="300" w:lineRule="exact"/>
              <w:jc w:val="center"/>
              <w:rPr>
                <w:rFonts w:ascii="Candara" w:hAnsi="Candara"/>
                <w:color w:val="FF0000"/>
                <w:sz w:val="40"/>
                <w:szCs w:val="40"/>
                <w:lang w:val="en-US"/>
              </w:rPr>
            </w:pPr>
          </w:p>
        </w:tc>
        <w:tc>
          <w:tcPr>
            <w:tcW w:w="2093" w:type="dxa"/>
            <w:gridSpan w:val="2"/>
            <w:tcBorders>
              <w:top w:val="single" w:sz="4" w:space="0" w:color="auto"/>
            </w:tcBorders>
            <w:shd w:val="clear" w:color="auto" w:fill="FDE9D9"/>
            <w:vAlign w:val="center"/>
          </w:tcPr>
          <w:p w:rsidR="00EC06C0" w:rsidRPr="00C82AA6" w:rsidRDefault="00EC06C0" w:rsidP="003D37C9">
            <w:pPr>
              <w:rPr>
                <w:rFonts w:ascii="Candara" w:hAnsi="Candara"/>
                <w:caps/>
                <w:sz w:val="40"/>
                <w:szCs w:val="40"/>
              </w:rPr>
            </w:pPr>
            <w:r w:rsidRPr="00C82AA6">
              <w:rPr>
                <w:rFonts w:ascii="Candara" w:hAnsi="Candara"/>
                <w:caps/>
                <w:sz w:val="40"/>
                <w:szCs w:val="40"/>
              </w:rPr>
              <w:t>СУББОТА</w:t>
            </w:r>
          </w:p>
        </w:tc>
        <w:tc>
          <w:tcPr>
            <w:tcW w:w="7959" w:type="dxa"/>
            <w:tcBorders>
              <w:top w:val="single" w:sz="4" w:space="0" w:color="auto"/>
            </w:tcBorders>
            <w:shd w:val="clear" w:color="auto" w:fill="FDE9D9"/>
          </w:tcPr>
          <w:p w:rsidR="00EC06C0" w:rsidRPr="00C82AA6" w:rsidRDefault="004A07DE" w:rsidP="003D37C9">
            <w:pPr>
              <w:jc w:val="center"/>
              <w:rPr>
                <w:rFonts w:ascii="Candara" w:hAnsi="Candara"/>
                <w:i/>
                <w:sz w:val="40"/>
                <w:szCs w:val="40"/>
              </w:rPr>
            </w:pPr>
            <w:r w:rsidRPr="00C82AA6">
              <w:rPr>
                <w:rFonts w:ascii="Candara" w:hAnsi="Candara"/>
                <w:i/>
                <w:sz w:val="40"/>
                <w:szCs w:val="40"/>
              </w:rPr>
              <w:t>Служба без знака.</w:t>
            </w:r>
          </w:p>
        </w:tc>
      </w:tr>
      <w:tr w:rsidR="00166010" w:rsidRPr="00C82AA6" w:rsidTr="003D37C9">
        <w:trPr>
          <w:trHeight w:val="380"/>
        </w:trPr>
        <w:tc>
          <w:tcPr>
            <w:tcW w:w="568" w:type="dxa"/>
            <w:shd w:val="clear" w:color="auto" w:fill="auto"/>
            <w:vAlign w:val="center"/>
          </w:tcPr>
          <w:p w:rsidR="00166010" w:rsidRPr="00C82AA6" w:rsidRDefault="00166010" w:rsidP="003D37C9">
            <w:pPr>
              <w:jc w:val="center"/>
              <w:rPr>
                <w:rFonts w:ascii="Candara" w:hAnsi="Candara"/>
                <w:b/>
                <w:sz w:val="40"/>
                <w:szCs w:val="40"/>
              </w:rPr>
            </w:pPr>
          </w:p>
        </w:tc>
        <w:tc>
          <w:tcPr>
            <w:tcW w:w="10052" w:type="dxa"/>
            <w:gridSpan w:val="3"/>
          </w:tcPr>
          <w:p w:rsidR="00166010" w:rsidRPr="00C82AA6" w:rsidRDefault="00166010" w:rsidP="003D37C9">
            <w:pPr>
              <w:rPr>
                <w:rFonts w:ascii="Candara" w:hAnsi="Candara"/>
                <w:b/>
                <w:sz w:val="40"/>
                <w:szCs w:val="40"/>
              </w:rPr>
            </w:pPr>
            <w:r w:rsidRPr="00C82AA6">
              <w:rPr>
                <w:rFonts w:ascii="Candara" w:hAnsi="Candara"/>
                <w:b/>
                <w:sz w:val="40"/>
                <w:szCs w:val="40"/>
              </w:rPr>
              <w:t>03 апреля 2017 г.</w:t>
            </w:r>
          </w:p>
        </w:tc>
      </w:tr>
      <w:tr w:rsidR="00166010" w:rsidRPr="00C82AA6" w:rsidTr="003D37C9">
        <w:trPr>
          <w:trHeight w:val="81"/>
        </w:trPr>
        <w:tc>
          <w:tcPr>
            <w:tcW w:w="568" w:type="dxa"/>
            <w:shd w:val="clear" w:color="auto" w:fill="auto"/>
            <w:vAlign w:val="center"/>
          </w:tcPr>
          <w:p w:rsidR="00166010" w:rsidRPr="00C82AA6" w:rsidRDefault="00166010" w:rsidP="003D37C9">
            <w:pPr>
              <w:jc w:val="center"/>
              <w:rPr>
                <w:rFonts w:ascii="Candara" w:hAnsi="Candara"/>
                <w:sz w:val="40"/>
                <w:szCs w:val="40"/>
              </w:rPr>
            </w:pPr>
          </w:p>
        </w:tc>
        <w:tc>
          <w:tcPr>
            <w:tcW w:w="1667" w:type="dxa"/>
          </w:tcPr>
          <w:p w:rsidR="00166010" w:rsidRPr="00C82AA6" w:rsidRDefault="00166010" w:rsidP="003D37C9">
            <w:pPr>
              <w:rPr>
                <w:rFonts w:ascii="Candara" w:hAnsi="Candara"/>
                <w:sz w:val="40"/>
                <w:szCs w:val="40"/>
              </w:rPr>
            </w:pPr>
            <w:r w:rsidRPr="00C82AA6">
              <w:rPr>
                <w:rFonts w:ascii="Candara" w:hAnsi="Candara"/>
                <w:sz w:val="40"/>
                <w:szCs w:val="40"/>
              </w:rPr>
              <w:t>06.00</w:t>
            </w:r>
          </w:p>
        </w:tc>
        <w:tc>
          <w:tcPr>
            <w:tcW w:w="8385" w:type="dxa"/>
            <w:gridSpan w:val="2"/>
          </w:tcPr>
          <w:p w:rsidR="00166010" w:rsidRPr="00C82AA6" w:rsidRDefault="00166010" w:rsidP="003D37C9">
            <w:pPr>
              <w:rPr>
                <w:rFonts w:ascii="Candara" w:hAnsi="Candara"/>
                <w:sz w:val="40"/>
                <w:szCs w:val="40"/>
              </w:rPr>
            </w:pPr>
            <w:proofErr w:type="spellStart"/>
            <w:r w:rsidRPr="00C82AA6">
              <w:rPr>
                <w:rFonts w:ascii="Candara" w:hAnsi="Candara"/>
                <w:sz w:val="40"/>
                <w:szCs w:val="40"/>
              </w:rPr>
              <w:t>Полуношница</w:t>
            </w:r>
            <w:proofErr w:type="spellEnd"/>
            <w:r w:rsidRPr="00C82AA6">
              <w:rPr>
                <w:rFonts w:ascii="Candara" w:hAnsi="Candara"/>
                <w:sz w:val="40"/>
                <w:szCs w:val="40"/>
              </w:rPr>
              <w:t>. Утреня.</w:t>
            </w:r>
            <w:r w:rsidRPr="00C82AA6">
              <w:rPr>
                <w:rFonts w:ascii="Candara" w:hAnsi="Candara"/>
                <w:sz w:val="40"/>
                <w:szCs w:val="40"/>
                <w:lang w:val="en-US"/>
              </w:rPr>
              <w:t xml:space="preserve"> </w:t>
            </w:r>
          </w:p>
        </w:tc>
      </w:tr>
    </w:tbl>
    <w:p w:rsidR="00166010" w:rsidRDefault="00166010"/>
    <w:tbl>
      <w:tblPr>
        <w:tblpPr w:leftFromText="181" w:rightFromText="181" w:vertAnchor="text" w:horzAnchor="margin" w:tblpX="-284" w:tblpY="1"/>
        <w:tblW w:w="10632" w:type="dxa"/>
        <w:tblLayout w:type="fixed"/>
        <w:tblLook w:val="0000" w:firstRow="0" w:lastRow="0" w:firstColumn="0" w:lastColumn="0" w:noHBand="0" w:noVBand="0"/>
      </w:tblPr>
      <w:tblGrid>
        <w:gridCol w:w="567"/>
        <w:gridCol w:w="1560"/>
        <w:gridCol w:w="392"/>
        <w:gridCol w:w="8113"/>
      </w:tblGrid>
      <w:tr w:rsidR="004A07DE" w:rsidRPr="008676C2" w:rsidTr="003D37C9">
        <w:trPr>
          <w:trHeight w:val="380"/>
        </w:trPr>
        <w:tc>
          <w:tcPr>
            <w:tcW w:w="567" w:type="dxa"/>
            <w:shd w:val="clear" w:color="auto" w:fill="auto"/>
            <w:vAlign w:val="center"/>
          </w:tcPr>
          <w:p w:rsidR="004A07DE" w:rsidRPr="00C82AA6" w:rsidRDefault="004A07DE" w:rsidP="00C82AA6">
            <w:pPr>
              <w:spacing w:line="360" w:lineRule="exact"/>
              <w:jc w:val="center"/>
              <w:rPr>
                <w:rFonts w:ascii="Candara" w:hAnsi="Candara"/>
                <w:color w:val="FF0000"/>
                <w:sz w:val="40"/>
                <w:szCs w:val="40"/>
                <w:lang w:val="en-US"/>
              </w:rPr>
            </w:pPr>
            <w:r w:rsidRPr="00C82AA6">
              <w:rPr>
                <w:rFonts w:ascii="Orthodox.tt eRoos" w:hAnsi="Orthodox.tt eRoos"/>
                <w:caps/>
                <w:sz w:val="40"/>
                <w:szCs w:val="40"/>
                <w:lang w:val="en-US"/>
              </w:rPr>
              <w:t>@</w:t>
            </w:r>
          </w:p>
        </w:tc>
        <w:tc>
          <w:tcPr>
            <w:tcW w:w="1952" w:type="dxa"/>
            <w:gridSpan w:val="2"/>
            <w:tcBorders>
              <w:top w:val="single" w:sz="4" w:space="0" w:color="auto"/>
            </w:tcBorders>
            <w:shd w:val="clear" w:color="auto" w:fill="FDE9D9"/>
            <w:vAlign w:val="center"/>
          </w:tcPr>
          <w:p w:rsidR="004A07DE" w:rsidRPr="00C82AA6" w:rsidRDefault="004A07DE" w:rsidP="003D37C9">
            <w:pPr>
              <w:rPr>
                <w:rFonts w:ascii="Candara" w:hAnsi="Candara"/>
                <w:caps/>
                <w:sz w:val="40"/>
                <w:szCs w:val="40"/>
              </w:rPr>
            </w:pPr>
            <w:r w:rsidRPr="00C82AA6">
              <w:rPr>
                <w:rFonts w:ascii="Candara" w:hAnsi="Candara"/>
                <w:caps/>
                <w:sz w:val="40"/>
                <w:szCs w:val="40"/>
              </w:rPr>
              <w:t>СУББОТА</w:t>
            </w:r>
          </w:p>
        </w:tc>
        <w:tc>
          <w:tcPr>
            <w:tcW w:w="8113" w:type="dxa"/>
            <w:tcBorders>
              <w:top w:val="single" w:sz="4" w:space="0" w:color="auto"/>
            </w:tcBorders>
            <w:shd w:val="clear" w:color="auto" w:fill="FDE9D9"/>
          </w:tcPr>
          <w:p w:rsidR="004A07DE" w:rsidRPr="00C82AA6" w:rsidRDefault="004A07DE" w:rsidP="003D37C9">
            <w:pPr>
              <w:jc w:val="center"/>
              <w:rPr>
                <w:rFonts w:ascii="Candara" w:hAnsi="Candara"/>
                <w:i/>
                <w:sz w:val="40"/>
                <w:szCs w:val="40"/>
              </w:rPr>
            </w:pPr>
            <w:r w:rsidRPr="00C82AA6">
              <w:rPr>
                <w:rFonts w:ascii="Candara" w:hAnsi="Candara"/>
                <w:i/>
                <w:sz w:val="40"/>
                <w:szCs w:val="40"/>
              </w:rPr>
              <w:t>Шестеричная.</w:t>
            </w:r>
          </w:p>
        </w:tc>
      </w:tr>
      <w:tr w:rsidR="004A07DE" w:rsidRPr="008676C2" w:rsidTr="003D37C9">
        <w:trPr>
          <w:trHeight w:val="380"/>
        </w:trPr>
        <w:tc>
          <w:tcPr>
            <w:tcW w:w="567" w:type="dxa"/>
            <w:shd w:val="clear" w:color="auto" w:fill="auto"/>
            <w:vAlign w:val="center"/>
          </w:tcPr>
          <w:p w:rsidR="004A07DE" w:rsidRPr="00C82AA6" w:rsidRDefault="004A07DE" w:rsidP="003D37C9">
            <w:pPr>
              <w:jc w:val="center"/>
              <w:rPr>
                <w:rFonts w:ascii="Candara" w:hAnsi="Candara"/>
                <w:b/>
                <w:sz w:val="40"/>
                <w:szCs w:val="40"/>
              </w:rPr>
            </w:pPr>
          </w:p>
        </w:tc>
        <w:tc>
          <w:tcPr>
            <w:tcW w:w="10065" w:type="dxa"/>
            <w:gridSpan w:val="3"/>
          </w:tcPr>
          <w:p w:rsidR="004A07DE" w:rsidRPr="00C82AA6" w:rsidRDefault="004A07DE" w:rsidP="003D37C9">
            <w:pPr>
              <w:rPr>
                <w:rFonts w:ascii="Candara" w:hAnsi="Candara"/>
                <w:b/>
                <w:sz w:val="40"/>
                <w:szCs w:val="40"/>
              </w:rPr>
            </w:pPr>
            <w:r w:rsidRPr="00C82AA6">
              <w:rPr>
                <w:rFonts w:ascii="Candara" w:hAnsi="Candara"/>
                <w:b/>
                <w:sz w:val="40"/>
                <w:szCs w:val="40"/>
              </w:rPr>
              <w:t>03 апреля 2017 г.</w:t>
            </w:r>
          </w:p>
        </w:tc>
      </w:tr>
      <w:tr w:rsidR="004A07DE" w:rsidRPr="008676C2" w:rsidTr="00C82AA6">
        <w:trPr>
          <w:trHeight w:val="231"/>
        </w:trPr>
        <w:tc>
          <w:tcPr>
            <w:tcW w:w="567" w:type="dxa"/>
            <w:shd w:val="clear" w:color="auto" w:fill="auto"/>
            <w:vAlign w:val="center"/>
          </w:tcPr>
          <w:p w:rsidR="004A07DE" w:rsidRPr="00C82AA6" w:rsidRDefault="004A07DE" w:rsidP="003D37C9">
            <w:pPr>
              <w:jc w:val="center"/>
              <w:rPr>
                <w:rFonts w:ascii="Candara" w:hAnsi="Candara"/>
                <w:sz w:val="40"/>
                <w:szCs w:val="40"/>
              </w:rPr>
            </w:pPr>
          </w:p>
        </w:tc>
        <w:tc>
          <w:tcPr>
            <w:tcW w:w="1560" w:type="dxa"/>
          </w:tcPr>
          <w:p w:rsidR="004A07DE" w:rsidRPr="00C82AA6" w:rsidRDefault="004A07DE" w:rsidP="003D37C9">
            <w:pPr>
              <w:rPr>
                <w:rFonts w:ascii="Candara" w:hAnsi="Candara"/>
                <w:sz w:val="40"/>
                <w:szCs w:val="40"/>
              </w:rPr>
            </w:pPr>
            <w:r w:rsidRPr="00C82AA6">
              <w:rPr>
                <w:rFonts w:ascii="Candara" w:hAnsi="Candara"/>
                <w:sz w:val="40"/>
                <w:szCs w:val="40"/>
              </w:rPr>
              <w:t>06.00</w:t>
            </w:r>
          </w:p>
        </w:tc>
        <w:tc>
          <w:tcPr>
            <w:tcW w:w="8505" w:type="dxa"/>
            <w:gridSpan w:val="2"/>
          </w:tcPr>
          <w:p w:rsidR="004A07DE" w:rsidRPr="00C82AA6" w:rsidRDefault="004A07DE" w:rsidP="003D37C9">
            <w:pPr>
              <w:rPr>
                <w:rFonts w:ascii="Candara" w:hAnsi="Candara"/>
                <w:sz w:val="40"/>
                <w:szCs w:val="40"/>
              </w:rPr>
            </w:pPr>
            <w:proofErr w:type="spellStart"/>
            <w:r w:rsidRPr="00C82AA6">
              <w:rPr>
                <w:rFonts w:ascii="Candara" w:hAnsi="Candara"/>
                <w:sz w:val="40"/>
                <w:szCs w:val="40"/>
              </w:rPr>
              <w:t>Полуношница</w:t>
            </w:r>
            <w:proofErr w:type="spellEnd"/>
            <w:r w:rsidRPr="00C82AA6">
              <w:rPr>
                <w:rFonts w:ascii="Candara" w:hAnsi="Candara"/>
                <w:sz w:val="40"/>
                <w:szCs w:val="40"/>
              </w:rPr>
              <w:t>. Утреня.</w:t>
            </w:r>
            <w:r w:rsidRPr="00C82AA6">
              <w:rPr>
                <w:rFonts w:ascii="Candara" w:hAnsi="Candara"/>
                <w:sz w:val="40"/>
                <w:szCs w:val="40"/>
                <w:lang w:val="en-US"/>
              </w:rPr>
              <w:t xml:space="preserve"> </w:t>
            </w:r>
          </w:p>
        </w:tc>
      </w:tr>
    </w:tbl>
    <w:p w:rsidR="004A07DE" w:rsidRDefault="004A07DE"/>
    <w:tbl>
      <w:tblPr>
        <w:tblpPr w:leftFromText="181" w:rightFromText="181" w:vertAnchor="text" w:horzAnchor="margin" w:tblpX="-284" w:tblpY="1"/>
        <w:tblW w:w="10632" w:type="dxa"/>
        <w:tblLayout w:type="fixed"/>
        <w:tblLook w:val="0000" w:firstRow="0" w:lastRow="0" w:firstColumn="0" w:lastColumn="0" w:noHBand="0" w:noVBand="0"/>
      </w:tblPr>
      <w:tblGrid>
        <w:gridCol w:w="567"/>
        <w:gridCol w:w="1560"/>
        <w:gridCol w:w="392"/>
        <w:gridCol w:w="8113"/>
      </w:tblGrid>
      <w:tr w:rsidR="004A07DE" w:rsidRPr="008676C2" w:rsidTr="003D37C9">
        <w:trPr>
          <w:trHeight w:val="380"/>
        </w:trPr>
        <w:tc>
          <w:tcPr>
            <w:tcW w:w="567" w:type="dxa"/>
            <w:shd w:val="clear" w:color="auto" w:fill="auto"/>
            <w:vAlign w:val="center"/>
          </w:tcPr>
          <w:p w:rsidR="004A07DE" w:rsidRPr="00C82AA6" w:rsidRDefault="004A07DE" w:rsidP="00C82AA6">
            <w:pPr>
              <w:spacing w:line="360" w:lineRule="exact"/>
              <w:jc w:val="center"/>
              <w:rPr>
                <w:rFonts w:ascii="Candara" w:hAnsi="Candara"/>
                <w:color w:val="FF0000"/>
                <w:sz w:val="40"/>
                <w:szCs w:val="40"/>
                <w:lang w:val="en-US"/>
              </w:rPr>
            </w:pPr>
            <w:r w:rsidRPr="00C82AA6">
              <w:rPr>
                <w:rFonts w:ascii="Orthodox.tt eRoos" w:hAnsi="Orthodox.tt eRoos"/>
                <w:caps/>
                <w:color w:val="FF0000"/>
                <w:sz w:val="40"/>
                <w:szCs w:val="40"/>
                <w:lang w:val="en-US"/>
              </w:rPr>
              <w:t>@</w:t>
            </w:r>
          </w:p>
        </w:tc>
        <w:tc>
          <w:tcPr>
            <w:tcW w:w="1952" w:type="dxa"/>
            <w:gridSpan w:val="2"/>
            <w:tcBorders>
              <w:top w:val="single" w:sz="4" w:space="0" w:color="auto"/>
            </w:tcBorders>
            <w:shd w:val="clear" w:color="auto" w:fill="FDE9D9"/>
            <w:vAlign w:val="center"/>
          </w:tcPr>
          <w:p w:rsidR="004A07DE" w:rsidRPr="00C82AA6" w:rsidRDefault="004A07DE" w:rsidP="003D37C9">
            <w:pPr>
              <w:rPr>
                <w:rFonts w:ascii="Candara" w:hAnsi="Candara"/>
                <w:caps/>
                <w:sz w:val="40"/>
                <w:szCs w:val="40"/>
              </w:rPr>
            </w:pPr>
            <w:r w:rsidRPr="00C82AA6">
              <w:rPr>
                <w:rFonts w:ascii="Candara" w:hAnsi="Candara"/>
                <w:caps/>
                <w:sz w:val="40"/>
                <w:szCs w:val="40"/>
              </w:rPr>
              <w:t>СУББОТА</w:t>
            </w:r>
          </w:p>
        </w:tc>
        <w:tc>
          <w:tcPr>
            <w:tcW w:w="8113" w:type="dxa"/>
            <w:tcBorders>
              <w:top w:val="single" w:sz="4" w:space="0" w:color="auto"/>
            </w:tcBorders>
            <w:shd w:val="clear" w:color="auto" w:fill="FDE9D9"/>
          </w:tcPr>
          <w:p w:rsidR="004A07DE" w:rsidRPr="00C82AA6" w:rsidRDefault="004A07DE" w:rsidP="003D37C9">
            <w:pPr>
              <w:jc w:val="center"/>
              <w:rPr>
                <w:rFonts w:ascii="Candara" w:hAnsi="Candara"/>
                <w:i/>
                <w:sz w:val="40"/>
                <w:szCs w:val="40"/>
              </w:rPr>
            </w:pPr>
            <w:proofErr w:type="spellStart"/>
            <w:r w:rsidRPr="00C82AA6">
              <w:rPr>
                <w:rFonts w:ascii="Candara" w:hAnsi="Candara"/>
                <w:i/>
                <w:sz w:val="40"/>
                <w:szCs w:val="40"/>
              </w:rPr>
              <w:t>Славословная</w:t>
            </w:r>
            <w:proofErr w:type="spellEnd"/>
            <w:r w:rsidRPr="00C82AA6">
              <w:rPr>
                <w:rFonts w:ascii="Candara" w:hAnsi="Candara"/>
                <w:i/>
                <w:sz w:val="40"/>
                <w:szCs w:val="40"/>
              </w:rPr>
              <w:t>.</w:t>
            </w:r>
          </w:p>
        </w:tc>
      </w:tr>
      <w:tr w:rsidR="004A07DE" w:rsidRPr="008676C2" w:rsidTr="003D37C9">
        <w:trPr>
          <w:trHeight w:val="380"/>
        </w:trPr>
        <w:tc>
          <w:tcPr>
            <w:tcW w:w="567" w:type="dxa"/>
            <w:shd w:val="clear" w:color="auto" w:fill="auto"/>
            <w:vAlign w:val="center"/>
          </w:tcPr>
          <w:p w:rsidR="004A07DE" w:rsidRPr="008676C2" w:rsidRDefault="004A07DE" w:rsidP="003D37C9">
            <w:pPr>
              <w:jc w:val="center"/>
              <w:rPr>
                <w:rFonts w:ascii="Candara" w:hAnsi="Candara"/>
                <w:b/>
                <w:sz w:val="22"/>
                <w:szCs w:val="28"/>
              </w:rPr>
            </w:pPr>
          </w:p>
        </w:tc>
        <w:tc>
          <w:tcPr>
            <w:tcW w:w="10065" w:type="dxa"/>
            <w:gridSpan w:val="3"/>
          </w:tcPr>
          <w:p w:rsidR="004A07DE" w:rsidRPr="00C82AA6" w:rsidRDefault="004A07DE" w:rsidP="003D37C9">
            <w:pPr>
              <w:rPr>
                <w:rFonts w:ascii="Candara" w:hAnsi="Candara"/>
                <w:b/>
                <w:sz w:val="40"/>
                <w:szCs w:val="40"/>
              </w:rPr>
            </w:pPr>
            <w:r w:rsidRPr="00C82AA6">
              <w:rPr>
                <w:rFonts w:ascii="Candara" w:hAnsi="Candara"/>
                <w:b/>
                <w:sz w:val="40"/>
                <w:szCs w:val="40"/>
              </w:rPr>
              <w:t>03 апреля 2017 г.</w:t>
            </w:r>
          </w:p>
        </w:tc>
      </w:tr>
      <w:tr w:rsidR="004A07DE" w:rsidRPr="008676C2" w:rsidTr="00C82AA6">
        <w:trPr>
          <w:trHeight w:val="85"/>
        </w:trPr>
        <w:tc>
          <w:tcPr>
            <w:tcW w:w="567" w:type="dxa"/>
            <w:shd w:val="clear" w:color="auto" w:fill="auto"/>
            <w:vAlign w:val="center"/>
          </w:tcPr>
          <w:p w:rsidR="004A07DE" w:rsidRPr="008676C2" w:rsidRDefault="004A07DE" w:rsidP="003D37C9">
            <w:pPr>
              <w:jc w:val="center"/>
              <w:rPr>
                <w:rFonts w:ascii="Candara" w:hAnsi="Candara"/>
                <w:sz w:val="22"/>
                <w:szCs w:val="28"/>
              </w:rPr>
            </w:pPr>
          </w:p>
        </w:tc>
        <w:tc>
          <w:tcPr>
            <w:tcW w:w="1560" w:type="dxa"/>
          </w:tcPr>
          <w:p w:rsidR="004A07DE" w:rsidRPr="00C82AA6" w:rsidRDefault="004A07DE" w:rsidP="003D37C9">
            <w:pPr>
              <w:rPr>
                <w:rFonts w:ascii="Candara" w:hAnsi="Candara"/>
                <w:sz w:val="40"/>
                <w:szCs w:val="40"/>
              </w:rPr>
            </w:pPr>
            <w:r w:rsidRPr="00C82AA6">
              <w:rPr>
                <w:rFonts w:ascii="Candara" w:hAnsi="Candara"/>
                <w:sz w:val="40"/>
                <w:szCs w:val="40"/>
              </w:rPr>
              <w:t>06.00</w:t>
            </w:r>
          </w:p>
        </w:tc>
        <w:tc>
          <w:tcPr>
            <w:tcW w:w="8505" w:type="dxa"/>
            <w:gridSpan w:val="2"/>
          </w:tcPr>
          <w:p w:rsidR="004A07DE" w:rsidRPr="00C82AA6" w:rsidRDefault="004A07DE" w:rsidP="003D37C9">
            <w:pPr>
              <w:rPr>
                <w:rFonts w:ascii="Candara" w:hAnsi="Candara"/>
                <w:sz w:val="40"/>
                <w:szCs w:val="40"/>
              </w:rPr>
            </w:pPr>
            <w:proofErr w:type="spellStart"/>
            <w:r w:rsidRPr="00C82AA6">
              <w:rPr>
                <w:rFonts w:ascii="Candara" w:hAnsi="Candara"/>
                <w:sz w:val="40"/>
                <w:szCs w:val="40"/>
              </w:rPr>
              <w:t>Полуношница</w:t>
            </w:r>
            <w:proofErr w:type="spellEnd"/>
            <w:r w:rsidRPr="00C82AA6">
              <w:rPr>
                <w:rFonts w:ascii="Candara" w:hAnsi="Candara"/>
                <w:sz w:val="40"/>
                <w:szCs w:val="40"/>
              </w:rPr>
              <w:t>. Утреня.</w:t>
            </w:r>
            <w:r w:rsidRPr="00C82AA6">
              <w:rPr>
                <w:rFonts w:ascii="Candara" w:hAnsi="Candara"/>
                <w:sz w:val="40"/>
                <w:szCs w:val="40"/>
                <w:lang w:val="en-US"/>
              </w:rPr>
              <w:t xml:space="preserve"> </w:t>
            </w:r>
          </w:p>
        </w:tc>
      </w:tr>
    </w:tbl>
    <w:p w:rsidR="004A07DE" w:rsidRDefault="004A07DE"/>
    <w:tbl>
      <w:tblPr>
        <w:tblpPr w:leftFromText="181" w:rightFromText="181" w:vertAnchor="text" w:horzAnchor="margin" w:tblpX="-284" w:tblpY="1"/>
        <w:tblW w:w="10632" w:type="dxa"/>
        <w:tblLayout w:type="fixed"/>
        <w:tblLook w:val="0000" w:firstRow="0" w:lastRow="0" w:firstColumn="0" w:lastColumn="0" w:noHBand="0" w:noVBand="0"/>
      </w:tblPr>
      <w:tblGrid>
        <w:gridCol w:w="567"/>
        <w:gridCol w:w="1560"/>
        <w:gridCol w:w="392"/>
        <w:gridCol w:w="8113"/>
      </w:tblGrid>
      <w:tr w:rsidR="004A07DE" w:rsidRPr="004A07DE" w:rsidTr="003D37C9">
        <w:trPr>
          <w:trHeight w:val="380"/>
        </w:trPr>
        <w:tc>
          <w:tcPr>
            <w:tcW w:w="567" w:type="dxa"/>
            <w:shd w:val="clear" w:color="auto" w:fill="auto"/>
            <w:vAlign w:val="center"/>
          </w:tcPr>
          <w:p w:rsidR="004A07DE" w:rsidRPr="00C82AA6" w:rsidRDefault="004A07DE" w:rsidP="00C82AA6">
            <w:pPr>
              <w:spacing w:line="360" w:lineRule="exact"/>
              <w:jc w:val="center"/>
              <w:rPr>
                <w:rFonts w:ascii="Candara" w:hAnsi="Candara"/>
                <w:color w:val="FF0000"/>
                <w:sz w:val="40"/>
                <w:szCs w:val="40"/>
                <w:lang w:val="en-US"/>
              </w:rPr>
            </w:pPr>
            <w:bookmarkStart w:id="0" w:name="_GoBack" w:colFirst="0" w:colLast="0"/>
            <w:r w:rsidRPr="00C82AA6">
              <w:rPr>
                <w:rFonts w:ascii="Orthodox.tt eRoos" w:hAnsi="Orthodox.tt eRoos"/>
                <w:caps/>
                <w:color w:val="FF0000"/>
                <w:sz w:val="40"/>
                <w:szCs w:val="40"/>
                <w:lang w:val="en-US"/>
              </w:rPr>
              <w:t>$</w:t>
            </w:r>
          </w:p>
        </w:tc>
        <w:tc>
          <w:tcPr>
            <w:tcW w:w="1952" w:type="dxa"/>
            <w:gridSpan w:val="2"/>
            <w:tcBorders>
              <w:top w:val="single" w:sz="4" w:space="0" w:color="auto"/>
            </w:tcBorders>
            <w:shd w:val="clear" w:color="auto" w:fill="FDE9D9"/>
            <w:vAlign w:val="center"/>
          </w:tcPr>
          <w:p w:rsidR="004A07DE" w:rsidRPr="00C82AA6" w:rsidRDefault="004A07DE" w:rsidP="003D37C9">
            <w:pPr>
              <w:rPr>
                <w:rFonts w:ascii="Candara" w:hAnsi="Candara"/>
                <w:caps/>
                <w:sz w:val="40"/>
                <w:szCs w:val="40"/>
              </w:rPr>
            </w:pPr>
            <w:r w:rsidRPr="00C82AA6">
              <w:rPr>
                <w:rFonts w:ascii="Candara" w:hAnsi="Candara"/>
                <w:caps/>
                <w:sz w:val="40"/>
                <w:szCs w:val="40"/>
              </w:rPr>
              <w:t>СУББОТА</w:t>
            </w:r>
          </w:p>
        </w:tc>
        <w:tc>
          <w:tcPr>
            <w:tcW w:w="8113" w:type="dxa"/>
            <w:tcBorders>
              <w:top w:val="single" w:sz="4" w:space="0" w:color="auto"/>
            </w:tcBorders>
            <w:shd w:val="clear" w:color="auto" w:fill="FDE9D9"/>
          </w:tcPr>
          <w:p w:rsidR="004A07DE" w:rsidRPr="00C82AA6" w:rsidRDefault="004A07DE" w:rsidP="003D37C9">
            <w:pPr>
              <w:jc w:val="center"/>
              <w:rPr>
                <w:rFonts w:ascii="Candara" w:hAnsi="Candara"/>
                <w:i/>
                <w:sz w:val="40"/>
                <w:szCs w:val="40"/>
              </w:rPr>
            </w:pPr>
            <w:r w:rsidRPr="00C82AA6">
              <w:rPr>
                <w:rFonts w:ascii="Candara" w:hAnsi="Candara"/>
                <w:i/>
                <w:sz w:val="40"/>
                <w:szCs w:val="40"/>
              </w:rPr>
              <w:t>Полиелей.</w:t>
            </w:r>
          </w:p>
        </w:tc>
      </w:tr>
      <w:bookmarkEnd w:id="0"/>
      <w:tr w:rsidR="004A07DE" w:rsidRPr="004A07DE" w:rsidTr="003D37C9">
        <w:trPr>
          <w:trHeight w:val="380"/>
        </w:trPr>
        <w:tc>
          <w:tcPr>
            <w:tcW w:w="567" w:type="dxa"/>
            <w:shd w:val="clear" w:color="auto" w:fill="auto"/>
            <w:vAlign w:val="center"/>
          </w:tcPr>
          <w:p w:rsidR="004A07DE" w:rsidRPr="00C82AA6" w:rsidRDefault="004A07DE" w:rsidP="003D37C9">
            <w:pPr>
              <w:jc w:val="center"/>
              <w:rPr>
                <w:rFonts w:ascii="Candara" w:hAnsi="Candara"/>
                <w:b/>
                <w:sz w:val="40"/>
                <w:szCs w:val="40"/>
              </w:rPr>
            </w:pPr>
          </w:p>
        </w:tc>
        <w:tc>
          <w:tcPr>
            <w:tcW w:w="10065" w:type="dxa"/>
            <w:gridSpan w:val="3"/>
          </w:tcPr>
          <w:p w:rsidR="004A07DE" w:rsidRPr="00C82AA6" w:rsidRDefault="004A07DE" w:rsidP="003D37C9">
            <w:pPr>
              <w:rPr>
                <w:rFonts w:ascii="Candara" w:hAnsi="Candara"/>
                <w:b/>
                <w:sz w:val="40"/>
                <w:szCs w:val="40"/>
              </w:rPr>
            </w:pPr>
            <w:r w:rsidRPr="00C82AA6">
              <w:rPr>
                <w:rFonts w:ascii="Candara" w:hAnsi="Candara"/>
                <w:b/>
                <w:sz w:val="40"/>
                <w:szCs w:val="40"/>
              </w:rPr>
              <w:t>03 апреля 2017 г.</w:t>
            </w:r>
          </w:p>
        </w:tc>
      </w:tr>
      <w:tr w:rsidR="004A07DE" w:rsidRPr="004A07DE" w:rsidTr="00C82AA6">
        <w:trPr>
          <w:trHeight w:val="77"/>
        </w:trPr>
        <w:tc>
          <w:tcPr>
            <w:tcW w:w="567" w:type="dxa"/>
            <w:shd w:val="clear" w:color="auto" w:fill="auto"/>
            <w:vAlign w:val="center"/>
          </w:tcPr>
          <w:p w:rsidR="004A07DE" w:rsidRPr="00C82AA6" w:rsidRDefault="004A07DE" w:rsidP="003D37C9">
            <w:pPr>
              <w:jc w:val="center"/>
              <w:rPr>
                <w:rFonts w:ascii="Candara" w:hAnsi="Candara"/>
                <w:sz w:val="40"/>
                <w:szCs w:val="40"/>
              </w:rPr>
            </w:pPr>
          </w:p>
        </w:tc>
        <w:tc>
          <w:tcPr>
            <w:tcW w:w="1560" w:type="dxa"/>
          </w:tcPr>
          <w:p w:rsidR="004A07DE" w:rsidRPr="00C82AA6" w:rsidRDefault="004A07DE" w:rsidP="003D37C9">
            <w:pPr>
              <w:rPr>
                <w:rFonts w:ascii="Candara" w:hAnsi="Candara"/>
                <w:sz w:val="40"/>
                <w:szCs w:val="40"/>
              </w:rPr>
            </w:pPr>
            <w:r w:rsidRPr="00C82AA6">
              <w:rPr>
                <w:rFonts w:ascii="Candara" w:hAnsi="Candara"/>
                <w:sz w:val="40"/>
                <w:szCs w:val="40"/>
              </w:rPr>
              <w:t>06.00</w:t>
            </w:r>
          </w:p>
        </w:tc>
        <w:tc>
          <w:tcPr>
            <w:tcW w:w="8505" w:type="dxa"/>
            <w:gridSpan w:val="2"/>
          </w:tcPr>
          <w:p w:rsidR="004A07DE" w:rsidRPr="00C82AA6" w:rsidRDefault="004A07DE" w:rsidP="003D37C9">
            <w:pPr>
              <w:rPr>
                <w:rFonts w:ascii="Candara" w:hAnsi="Candara"/>
                <w:sz w:val="40"/>
                <w:szCs w:val="40"/>
              </w:rPr>
            </w:pPr>
            <w:proofErr w:type="spellStart"/>
            <w:r w:rsidRPr="00C82AA6">
              <w:rPr>
                <w:rFonts w:ascii="Candara" w:hAnsi="Candara"/>
                <w:sz w:val="40"/>
                <w:szCs w:val="40"/>
              </w:rPr>
              <w:t>Полуношница</w:t>
            </w:r>
            <w:proofErr w:type="spellEnd"/>
            <w:r w:rsidRPr="00C82AA6">
              <w:rPr>
                <w:rFonts w:ascii="Candara" w:hAnsi="Candara"/>
                <w:sz w:val="40"/>
                <w:szCs w:val="40"/>
              </w:rPr>
              <w:t>. Утреня.</w:t>
            </w:r>
            <w:r w:rsidRPr="00C82AA6">
              <w:rPr>
                <w:rFonts w:ascii="Candara" w:hAnsi="Candara"/>
                <w:sz w:val="40"/>
                <w:szCs w:val="40"/>
                <w:lang w:val="en-US"/>
              </w:rPr>
              <w:t xml:space="preserve"> </w:t>
            </w:r>
          </w:p>
        </w:tc>
      </w:tr>
    </w:tbl>
    <w:p w:rsidR="004A07DE" w:rsidRDefault="004A07DE"/>
    <w:tbl>
      <w:tblPr>
        <w:tblpPr w:leftFromText="181" w:rightFromText="181" w:vertAnchor="text" w:horzAnchor="margin" w:tblpX="-284" w:tblpY="1"/>
        <w:tblW w:w="10632" w:type="dxa"/>
        <w:tblLayout w:type="fixed"/>
        <w:tblLook w:val="0000" w:firstRow="0" w:lastRow="0" w:firstColumn="0" w:lastColumn="0" w:noHBand="0" w:noVBand="0"/>
      </w:tblPr>
      <w:tblGrid>
        <w:gridCol w:w="567"/>
        <w:gridCol w:w="1560"/>
        <w:gridCol w:w="959"/>
        <w:gridCol w:w="7546"/>
      </w:tblGrid>
      <w:tr w:rsidR="004A07DE" w:rsidRPr="004A07DE" w:rsidTr="00A308FF">
        <w:trPr>
          <w:trHeight w:val="70"/>
        </w:trPr>
        <w:tc>
          <w:tcPr>
            <w:tcW w:w="567" w:type="dxa"/>
            <w:shd w:val="clear" w:color="auto" w:fill="auto"/>
            <w:vAlign w:val="center"/>
          </w:tcPr>
          <w:p w:rsidR="004A07DE" w:rsidRPr="00C82AA6" w:rsidRDefault="004A07DE" w:rsidP="00C82AA6">
            <w:pPr>
              <w:spacing w:line="360" w:lineRule="exact"/>
              <w:jc w:val="center"/>
              <w:rPr>
                <w:rFonts w:ascii="Orthodox.tt eRoos" w:hAnsi="Orthodox.tt eRoos"/>
                <w:caps/>
                <w:color w:val="FF0000"/>
                <w:sz w:val="40"/>
                <w:szCs w:val="40"/>
              </w:rPr>
            </w:pPr>
            <w:r w:rsidRPr="00C82AA6">
              <w:rPr>
                <w:rFonts w:ascii="Orthodox.tt eRoos" w:hAnsi="Orthodox.tt eRoos"/>
                <w:caps/>
                <w:color w:val="FF0000"/>
                <w:sz w:val="40"/>
                <w:szCs w:val="40"/>
                <w:lang w:val="en-US"/>
              </w:rPr>
              <w:t>%</w:t>
            </w:r>
          </w:p>
        </w:tc>
        <w:tc>
          <w:tcPr>
            <w:tcW w:w="2519" w:type="dxa"/>
            <w:gridSpan w:val="2"/>
            <w:tcBorders>
              <w:top w:val="single" w:sz="4" w:space="0" w:color="auto"/>
            </w:tcBorders>
            <w:shd w:val="clear" w:color="auto" w:fill="FF0000"/>
            <w:vAlign w:val="center"/>
          </w:tcPr>
          <w:p w:rsidR="004A07DE" w:rsidRPr="00C82AA6" w:rsidRDefault="004A07DE" w:rsidP="003D37C9">
            <w:pPr>
              <w:rPr>
                <w:rFonts w:ascii="Candara" w:hAnsi="Candara"/>
                <w:b/>
                <w:caps/>
                <w:color w:val="FFFFFF"/>
                <w:sz w:val="40"/>
                <w:szCs w:val="40"/>
              </w:rPr>
            </w:pPr>
            <w:r w:rsidRPr="00C82AA6">
              <w:rPr>
                <w:rFonts w:ascii="Candara" w:hAnsi="Candara"/>
                <w:b/>
                <w:color w:val="FFFFFF"/>
                <w:sz w:val="40"/>
                <w:szCs w:val="40"/>
              </w:rPr>
              <w:t>ПЯТНИЦА</w:t>
            </w:r>
          </w:p>
        </w:tc>
        <w:tc>
          <w:tcPr>
            <w:tcW w:w="7546" w:type="dxa"/>
            <w:tcBorders>
              <w:top w:val="single" w:sz="4" w:space="0" w:color="auto"/>
            </w:tcBorders>
            <w:shd w:val="clear" w:color="auto" w:fill="FF0000"/>
            <w:vAlign w:val="center"/>
          </w:tcPr>
          <w:p w:rsidR="004A07DE" w:rsidRPr="00C82AA6" w:rsidRDefault="004A07DE" w:rsidP="003D37C9">
            <w:pPr>
              <w:jc w:val="center"/>
              <w:rPr>
                <w:rFonts w:ascii="Candara" w:hAnsi="Candara"/>
                <w:b/>
                <w:i/>
                <w:color w:val="FFFFFF"/>
                <w:sz w:val="40"/>
                <w:szCs w:val="40"/>
              </w:rPr>
            </w:pPr>
            <w:r w:rsidRPr="00C82AA6">
              <w:rPr>
                <w:rFonts w:ascii="Candara" w:hAnsi="Candara"/>
                <w:b/>
                <w:i/>
                <w:color w:val="FFFFFF"/>
                <w:sz w:val="40"/>
                <w:szCs w:val="40"/>
              </w:rPr>
              <w:t>ВСЕНОЩНОЕ БДЕНИЕ.</w:t>
            </w:r>
          </w:p>
        </w:tc>
      </w:tr>
      <w:tr w:rsidR="003D37C9" w:rsidRPr="003D37C9" w:rsidTr="00466AAE">
        <w:trPr>
          <w:trHeight w:val="380"/>
        </w:trPr>
        <w:tc>
          <w:tcPr>
            <w:tcW w:w="567" w:type="dxa"/>
            <w:shd w:val="clear" w:color="auto" w:fill="auto"/>
            <w:vAlign w:val="center"/>
          </w:tcPr>
          <w:p w:rsidR="003D37C9" w:rsidRPr="00C82AA6" w:rsidRDefault="003D37C9" w:rsidP="003D37C9">
            <w:pPr>
              <w:jc w:val="center"/>
              <w:rPr>
                <w:rFonts w:ascii="Candara" w:hAnsi="Candara"/>
                <w:b/>
                <w:sz w:val="40"/>
                <w:szCs w:val="40"/>
              </w:rPr>
            </w:pPr>
          </w:p>
        </w:tc>
        <w:tc>
          <w:tcPr>
            <w:tcW w:w="10065" w:type="dxa"/>
            <w:gridSpan w:val="3"/>
          </w:tcPr>
          <w:p w:rsidR="003D37C9" w:rsidRPr="00C82AA6" w:rsidRDefault="003D37C9" w:rsidP="003D37C9">
            <w:pPr>
              <w:rPr>
                <w:rFonts w:ascii="Candara" w:hAnsi="Candara"/>
                <w:b/>
                <w:sz w:val="40"/>
                <w:szCs w:val="40"/>
              </w:rPr>
            </w:pPr>
            <w:r w:rsidRPr="00C82AA6">
              <w:rPr>
                <w:rFonts w:ascii="Candara" w:hAnsi="Candara"/>
                <w:b/>
                <w:sz w:val="40"/>
                <w:szCs w:val="40"/>
              </w:rPr>
              <w:t>03 апреля 2017 г.</w:t>
            </w:r>
          </w:p>
        </w:tc>
      </w:tr>
      <w:tr w:rsidR="003D37C9" w:rsidRPr="003D37C9" w:rsidTr="00C82AA6">
        <w:trPr>
          <w:trHeight w:val="175"/>
        </w:trPr>
        <w:tc>
          <w:tcPr>
            <w:tcW w:w="567" w:type="dxa"/>
            <w:shd w:val="clear" w:color="auto" w:fill="auto"/>
            <w:vAlign w:val="center"/>
          </w:tcPr>
          <w:p w:rsidR="003D37C9" w:rsidRPr="00C82AA6" w:rsidRDefault="003D37C9" w:rsidP="003D37C9">
            <w:pPr>
              <w:jc w:val="center"/>
              <w:rPr>
                <w:rFonts w:ascii="Candara" w:hAnsi="Candara"/>
                <w:sz w:val="40"/>
                <w:szCs w:val="40"/>
              </w:rPr>
            </w:pPr>
          </w:p>
        </w:tc>
        <w:tc>
          <w:tcPr>
            <w:tcW w:w="1560" w:type="dxa"/>
          </w:tcPr>
          <w:p w:rsidR="003D37C9" w:rsidRPr="00C82AA6" w:rsidRDefault="003D37C9" w:rsidP="003D37C9">
            <w:pPr>
              <w:rPr>
                <w:rFonts w:ascii="Candara" w:hAnsi="Candara"/>
                <w:sz w:val="40"/>
                <w:szCs w:val="40"/>
              </w:rPr>
            </w:pPr>
            <w:r w:rsidRPr="00C82AA6">
              <w:rPr>
                <w:rFonts w:ascii="Candara" w:hAnsi="Candara"/>
                <w:sz w:val="40"/>
                <w:szCs w:val="40"/>
              </w:rPr>
              <w:t>06.00</w:t>
            </w:r>
          </w:p>
        </w:tc>
        <w:tc>
          <w:tcPr>
            <w:tcW w:w="8505" w:type="dxa"/>
            <w:gridSpan w:val="2"/>
          </w:tcPr>
          <w:p w:rsidR="003D37C9" w:rsidRPr="00C82AA6" w:rsidRDefault="003D37C9" w:rsidP="003D37C9">
            <w:pPr>
              <w:rPr>
                <w:rFonts w:ascii="Candara" w:hAnsi="Candara"/>
                <w:sz w:val="40"/>
                <w:szCs w:val="40"/>
              </w:rPr>
            </w:pPr>
            <w:proofErr w:type="spellStart"/>
            <w:r w:rsidRPr="00C82AA6">
              <w:rPr>
                <w:rFonts w:ascii="Candara" w:hAnsi="Candara"/>
                <w:sz w:val="40"/>
                <w:szCs w:val="40"/>
              </w:rPr>
              <w:t>Полуношница</w:t>
            </w:r>
            <w:proofErr w:type="spellEnd"/>
            <w:r w:rsidRPr="00C82AA6">
              <w:rPr>
                <w:rFonts w:ascii="Candara" w:hAnsi="Candara"/>
                <w:sz w:val="40"/>
                <w:szCs w:val="40"/>
              </w:rPr>
              <w:t>. Утреня.</w:t>
            </w:r>
            <w:r w:rsidRPr="00C82AA6">
              <w:rPr>
                <w:rFonts w:ascii="Candara" w:hAnsi="Candara"/>
                <w:sz w:val="40"/>
                <w:szCs w:val="40"/>
                <w:lang w:val="en-US"/>
              </w:rPr>
              <w:t xml:space="preserve"> </w:t>
            </w:r>
          </w:p>
        </w:tc>
      </w:tr>
    </w:tbl>
    <w:p w:rsidR="004A07DE" w:rsidRDefault="004A07DE"/>
    <w:tbl>
      <w:tblPr>
        <w:tblpPr w:leftFromText="181" w:rightFromText="181" w:vertAnchor="text" w:horzAnchor="margin" w:tblpX="-284" w:tblpY="1"/>
        <w:tblW w:w="10632" w:type="dxa"/>
        <w:tblLayout w:type="fixed"/>
        <w:tblLook w:val="0000" w:firstRow="0" w:lastRow="0" w:firstColumn="0" w:lastColumn="0" w:noHBand="0" w:noVBand="0"/>
      </w:tblPr>
      <w:tblGrid>
        <w:gridCol w:w="567"/>
        <w:gridCol w:w="1418"/>
        <w:gridCol w:w="1101"/>
        <w:gridCol w:w="7546"/>
      </w:tblGrid>
      <w:tr w:rsidR="004A07DE" w:rsidRPr="004A07DE" w:rsidTr="00A308FF">
        <w:trPr>
          <w:trHeight w:val="70"/>
        </w:trPr>
        <w:tc>
          <w:tcPr>
            <w:tcW w:w="567" w:type="dxa"/>
            <w:shd w:val="clear" w:color="auto" w:fill="auto"/>
            <w:vAlign w:val="center"/>
          </w:tcPr>
          <w:p w:rsidR="004A07DE" w:rsidRPr="00C82AA6" w:rsidRDefault="004A07DE" w:rsidP="00C82AA6">
            <w:pPr>
              <w:spacing w:line="360" w:lineRule="exact"/>
              <w:jc w:val="center"/>
              <w:rPr>
                <w:rFonts w:ascii="Orthodox.tt eRoos" w:hAnsi="Orthodox.tt eRoos"/>
                <w:caps/>
                <w:color w:val="FF0000"/>
                <w:sz w:val="40"/>
                <w:szCs w:val="40"/>
              </w:rPr>
            </w:pPr>
            <w:r w:rsidRPr="00C82AA6">
              <w:rPr>
                <w:rFonts w:ascii="Orthodox.tt eRoos" w:hAnsi="Orthodox.tt eRoos"/>
                <w:caps/>
                <w:color w:val="FF0000"/>
                <w:sz w:val="40"/>
                <w:szCs w:val="40"/>
                <w:lang w:val="en-US"/>
              </w:rPr>
              <w:t>^</w:t>
            </w:r>
          </w:p>
        </w:tc>
        <w:tc>
          <w:tcPr>
            <w:tcW w:w="2519" w:type="dxa"/>
            <w:gridSpan w:val="2"/>
            <w:tcBorders>
              <w:top w:val="single" w:sz="4" w:space="0" w:color="auto"/>
            </w:tcBorders>
            <w:shd w:val="clear" w:color="auto" w:fill="FF0000"/>
            <w:vAlign w:val="center"/>
          </w:tcPr>
          <w:p w:rsidR="004A07DE" w:rsidRPr="00C82AA6" w:rsidRDefault="004A07DE" w:rsidP="003D37C9">
            <w:pPr>
              <w:rPr>
                <w:rFonts w:ascii="Candara" w:hAnsi="Candara"/>
                <w:b/>
                <w:caps/>
                <w:color w:val="FFFFFF"/>
                <w:sz w:val="40"/>
                <w:szCs w:val="40"/>
              </w:rPr>
            </w:pPr>
            <w:r w:rsidRPr="00C82AA6">
              <w:rPr>
                <w:rFonts w:ascii="Candara" w:hAnsi="Candara"/>
                <w:b/>
                <w:color w:val="FFFFFF"/>
                <w:sz w:val="40"/>
                <w:szCs w:val="40"/>
              </w:rPr>
              <w:t>ПЯТНИЦА</w:t>
            </w:r>
          </w:p>
        </w:tc>
        <w:tc>
          <w:tcPr>
            <w:tcW w:w="7546" w:type="dxa"/>
            <w:tcBorders>
              <w:top w:val="single" w:sz="4" w:space="0" w:color="auto"/>
            </w:tcBorders>
            <w:shd w:val="clear" w:color="auto" w:fill="FF0000"/>
            <w:vAlign w:val="center"/>
          </w:tcPr>
          <w:p w:rsidR="004A07DE" w:rsidRPr="00C82AA6" w:rsidRDefault="004A07DE" w:rsidP="003D37C9">
            <w:pPr>
              <w:jc w:val="center"/>
              <w:rPr>
                <w:rFonts w:ascii="Candara" w:hAnsi="Candara"/>
                <w:b/>
                <w:i/>
                <w:color w:val="FFFFFF"/>
                <w:sz w:val="40"/>
                <w:szCs w:val="40"/>
              </w:rPr>
            </w:pPr>
            <w:r w:rsidRPr="00C82AA6">
              <w:rPr>
                <w:rFonts w:ascii="Candara" w:hAnsi="Candara"/>
                <w:b/>
                <w:i/>
                <w:color w:val="FFFFFF"/>
                <w:sz w:val="40"/>
                <w:szCs w:val="40"/>
              </w:rPr>
              <w:t>ВСЕНОЩНОЕ БДЕНИЕ</w:t>
            </w:r>
            <w:r w:rsidRPr="00C82AA6">
              <w:rPr>
                <w:rFonts w:ascii="Candara" w:hAnsi="Candara"/>
                <w:b/>
                <w:i/>
                <w:color w:val="FFFFFF"/>
                <w:sz w:val="40"/>
                <w:szCs w:val="40"/>
                <w:lang w:val="en-US"/>
              </w:rPr>
              <w:t xml:space="preserve"> </w:t>
            </w:r>
            <w:r w:rsidRPr="00C82AA6">
              <w:rPr>
                <w:rFonts w:ascii="Candara" w:hAnsi="Candara"/>
                <w:b/>
                <w:i/>
                <w:color w:val="FFFFFF"/>
                <w:sz w:val="40"/>
                <w:szCs w:val="40"/>
              </w:rPr>
              <w:t>С ЛИТИЕЙ.</w:t>
            </w:r>
          </w:p>
        </w:tc>
      </w:tr>
      <w:tr w:rsidR="003D37C9" w:rsidRPr="003D37C9" w:rsidTr="00466AAE">
        <w:trPr>
          <w:trHeight w:val="380"/>
        </w:trPr>
        <w:tc>
          <w:tcPr>
            <w:tcW w:w="567" w:type="dxa"/>
            <w:shd w:val="clear" w:color="auto" w:fill="auto"/>
            <w:vAlign w:val="center"/>
          </w:tcPr>
          <w:p w:rsidR="003D37C9" w:rsidRPr="00C82AA6" w:rsidRDefault="003D37C9" w:rsidP="003D37C9">
            <w:pPr>
              <w:jc w:val="center"/>
              <w:rPr>
                <w:rFonts w:ascii="Candara" w:hAnsi="Candara"/>
                <w:b/>
                <w:sz w:val="40"/>
                <w:szCs w:val="40"/>
              </w:rPr>
            </w:pPr>
          </w:p>
        </w:tc>
        <w:tc>
          <w:tcPr>
            <w:tcW w:w="10065" w:type="dxa"/>
            <w:gridSpan w:val="3"/>
          </w:tcPr>
          <w:p w:rsidR="003D37C9" w:rsidRPr="00C82AA6" w:rsidRDefault="003D37C9" w:rsidP="003D37C9">
            <w:pPr>
              <w:rPr>
                <w:rFonts w:ascii="Candara" w:hAnsi="Candara"/>
                <w:b/>
                <w:sz w:val="40"/>
                <w:szCs w:val="40"/>
              </w:rPr>
            </w:pPr>
            <w:r w:rsidRPr="00C82AA6">
              <w:rPr>
                <w:rFonts w:ascii="Candara" w:hAnsi="Candara"/>
                <w:b/>
                <w:sz w:val="40"/>
                <w:szCs w:val="40"/>
              </w:rPr>
              <w:t>03 апреля 2017 г.</w:t>
            </w:r>
          </w:p>
        </w:tc>
      </w:tr>
      <w:tr w:rsidR="003D37C9" w:rsidRPr="003D37C9" w:rsidTr="00C82AA6">
        <w:trPr>
          <w:trHeight w:val="171"/>
        </w:trPr>
        <w:tc>
          <w:tcPr>
            <w:tcW w:w="567" w:type="dxa"/>
            <w:shd w:val="clear" w:color="auto" w:fill="auto"/>
            <w:vAlign w:val="center"/>
          </w:tcPr>
          <w:p w:rsidR="003D37C9" w:rsidRPr="00C82AA6" w:rsidRDefault="003D37C9" w:rsidP="003D37C9">
            <w:pPr>
              <w:jc w:val="center"/>
              <w:rPr>
                <w:rFonts w:ascii="Candara" w:hAnsi="Candara"/>
                <w:sz w:val="40"/>
                <w:szCs w:val="40"/>
              </w:rPr>
            </w:pPr>
          </w:p>
        </w:tc>
        <w:tc>
          <w:tcPr>
            <w:tcW w:w="1418" w:type="dxa"/>
          </w:tcPr>
          <w:p w:rsidR="003D37C9" w:rsidRPr="00C82AA6" w:rsidRDefault="003D37C9" w:rsidP="003D37C9">
            <w:pPr>
              <w:rPr>
                <w:rFonts w:ascii="Candara" w:hAnsi="Candara"/>
                <w:sz w:val="40"/>
                <w:szCs w:val="40"/>
              </w:rPr>
            </w:pPr>
            <w:r w:rsidRPr="00C82AA6">
              <w:rPr>
                <w:rFonts w:ascii="Candara" w:hAnsi="Candara"/>
                <w:sz w:val="40"/>
                <w:szCs w:val="40"/>
              </w:rPr>
              <w:t>06.00</w:t>
            </w:r>
          </w:p>
        </w:tc>
        <w:tc>
          <w:tcPr>
            <w:tcW w:w="8647" w:type="dxa"/>
            <w:gridSpan w:val="2"/>
          </w:tcPr>
          <w:p w:rsidR="003D37C9" w:rsidRPr="00C82AA6" w:rsidRDefault="003D37C9" w:rsidP="003D37C9">
            <w:pPr>
              <w:rPr>
                <w:rFonts w:ascii="Candara" w:hAnsi="Candara"/>
                <w:sz w:val="40"/>
                <w:szCs w:val="40"/>
              </w:rPr>
            </w:pPr>
            <w:proofErr w:type="spellStart"/>
            <w:r w:rsidRPr="00C82AA6">
              <w:rPr>
                <w:rFonts w:ascii="Candara" w:hAnsi="Candara"/>
                <w:sz w:val="40"/>
                <w:szCs w:val="40"/>
              </w:rPr>
              <w:t>Полуношница</w:t>
            </w:r>
            <w:proofErr w:type="spellEnd"/>
            <w:r w:rsidRPr="00C82AA6">
              <w:rPr>
                <w:rFonts w:ascii="Candara" w:hAnsi="Candara"/>
                <w:sz w:val="40"/>
                <w:szCs w:val="40"/>
              </w:rPr>
              <w:t>. Утреня.</w:t>
            </w:r>
            <w:r w:rsidRPr="00C82AA6">
              <w:rPr>
                <w:rFonts w:ascii="Candara" w:hAnsi="Candara"/>
                <w:sz w:val="40"/>
                <w:szCs w:val="40"/>
                <w:lang w:val="en-US"/>
              </w:rPr>
              <w:t xml:space="preserve"> </w:t>
            </w:r>
          </w:p>
        </w:tc>
      </w:tr>
    </w:tbl>
    <w:p w:rsidR="004A07DE" w:rsidRDefault="004A07DE"/>
    <w:tbl>
      <w:tblPr>
        <w:tblpPr w:leftFromText="181" w:rightFromText="181" w:vertAnchor="text" w:horzAnchor="margin" w:tblpX="-284" w:tblpY="1"/>
        <w:tblW w:w="10632" w:type="dxa"/>
        <w:tblLayout w:type="fixed"/>
        <w:tblLook w:val="0000" w:firstRow="0" w:lastRow="0" w:firstColumn="0" w:lastColumn="0" w:noHBand="0" w:noVBand="0"/>
      </w:tblPr>
      <w:tblGrid>
        <w:gridCol w:w="567"/>
        <w:gridCol w:w="1418"/>
        <w:gridCol w:w="1101"/>
        <w:gridCol w:w="7546"/>
      </w:tblGrid>
      <w:tr w:rsidR="004A07DE" w:rsidRPr="004A07DE" w:rsidTr="003D37C9">
        <w:trPr>
          <w:trHeight w:val="210"/>
        </w:trPr>
        <w:tc>
          <w:tcPr>
            <w:tcW w:w="567" w:type="dxa"/>
            <w:shd w:val="clear" w:color="auto" w:fill="auto"/>
            <w:vAlign w:val="center"/>
          </w:tcPr>
          <w:p w:rsidR="004A07DE" w:rsidRPr="00C82AA6" w:rsidRDefault="004A07DE" w:rsidP="003D37C9">
            <w:pPr>
              <w:spacing w:line="280" w:lineRule="exact"/>
              <w:jc w:val="center"/>
              <w:rPr>
                <w:rFonts w:ascii="Candara" w:hAnsi="Candara"/>
                <w:caps/>
                <w:color w:val="FF0000"/>
                <w:sz w:val="40"/>
                <w:szCs w:val="40"/>
              </w:rPr>
            </w:pPr>
          </w:p>
        </w:tc>
        <w:tc>
          <w:tcPr>
            <w:tcW w:w="2519" w:type="dxa"/>
            <w:gridSpan w:val="2"/>
            <w:shd w:val="clear" w:color="auto" w:fill="F2F2F2"/>
            <w:vAlign w:val="center"/>
          </w:tcPr>
          <w:p w:rsidR="004A07DE" w:rsidRPr="00C82AA6" w:rsidRDefault="004A07DE" w:rsidP="003D37C9">
            <w:pPr>
              <w:rPr>
                <w:rFonts w:ascii="Candara" w:hAnsi="Candara"/>
                <w:caps/>
                <w:sz w:val="40"/>
                <w:szCs w:val="40"/>
              </w:rPr>
            </w:pPr>
            <w:r w:rsidRPr="00C82AA6">
              <w:rPr>
                <w:rFonts w:ascii="Candara" w:hAnsi="Candara"/>
                <w:caps/>
                <w:sz w:val="40"/>
                <w:szCs w:val="40"/>
              </w:rPr>
              <w:t>ПОНЕДЕЛЬНИК</w:t>
            </w:r>
          </w:p>
        </w:tc>
        <w:tc>
          <w:tcPr>
            <w:tcW w:w="7546" w:type="dxa"/>
            <w:shd w:val="clear" w:color="auto" w:fill="F2F2F2"/>
          </w:tcPr>
          <w:p w:rsidR="004A07DE" w:rsidRPr="00C82AA6" w:rsidRDefault="004A07DE" w:rsidP="003D37C9">
            <w:pPr>
              <w:jc w:val="center"/>
              <w:rPr>
                <w:rFonts w:ascii="Candara" w:hAnsi="Candara"/>
                <w:i/>
                <w:sz w:val="40"/>
                <w:szCs w:val="40"/>
              </w:rPr>
            </w:pPr>
            <w:proofErr w:type="spellStart"/>
            <w:r w:rsidRPr="00C82AA6">
              <w:rPr>
                <w:rFonts w:ascii="Candara" w:hAnsi="Candara"/>
                <w:i/>
                <w:sz w:val="40"/>
                <w:szCs w:val="40"/>
              </w:rPr>
              <w:t>Аллилуия</w:t>
            </w:r>
            <w:proofErr w:type="spellEnd"/>
            <w:r w:rsidRPr="00C82AA6">
              <w:rPr>
                <w:rFonts w:ascii="Candara" w:hAnsi="Candara"/>
                <w:i/>
                <w:sz w:val="40"/>
                <w:szCs w:val="40"/>
              </w:rPr>
              <w:t>.</w:t>
            </w:r>
          </w:p>
        </w:tc>
      </w:tr>
      <w:tr w:rsidR="003D37C9" w:rsidRPr="003D37C9" w:rsidTr="00466AAE">
        <w:trPr>
          <w:trHeight w:val="380"/>
        </w:trPr>
        <w:tc>
          <w:tcPr>
            <w:tcW w:w="567" w:type="dxa"/>
            <w:shd w:val="clear" w:color="auto" w:fill="auto"/>
            <w:vAlign w:val="center"/>
          </w:tcPr>
          <w:p w:rsidR="003D37C9" w:rsidRPr="00C82AA6" w:rsidRDefault="003D37C9" w:rsidP="003D37C9">
            <w:pPr>
              <w:jc w:val="center"/>
              <w:rPr>
                <w:rFonts w:ascii="Candara" w:hAnsi="Candara"/>
                <w:b/>
                <w:sz w:val="40"/>
                <w:szCs w:val="40"/>
              </w:rPr>
            </w:pPr>
          </w:p>
        </w:tc>
        <w:tc>
          <w:tcPr>
            <w:tcW w:w="10065" w:type="dxa"/>
            <w:gridSpan w:val="3"/>
          </w:tcPr>
          <w:p w:rsidR="003D37C9" w:rsidRPr="00C82AA6" w:rsidRDefault="003D37C9" w:rsidP="003D37C9">
            <w:pPr>
              <w:rPr>
                <w:rFonts w:ascii="Candara" w:hAnsi="Candara"/>
                <w:b/>
                <w:sz w:val="40"/>
                <w:szCs w:val="40"/>
              </w:rPr>
            </w:pPr>
            <w:r w:rsidRPr="00C82AA6">
              <w:rPr>
                <w:rFonts w:ascii="Candara" w:hAnsi="Candara"/>
                <w:b/>
                <w:sz w:val="40"/>
                <w:szCs w:val="40"/>
              </w:rPr>
              <w:t>03 апреля 2017 г.</w:t>
            </w:r>
          </w:p>
        </w:tc>
      </w:tr>
      <w:tr w:rsidR="003D37C9" w:rsidRPr="003D37C9" w:rsidTr="00C82AA6">
        <w:trPr>
          <w:trHeight w:val="149"/>
        </w:trPr>
        <w:tc>
          <w:tcPr>
            <w:tcW w:w="567" w:type="dxa"/>
            <w:shd w:val="clear" w:color="auto" w:fill="auto"/>
            <w:vAlign w:val="center"/>
          </w:tcPr>
          <w:p w:rsidR="003D37C9" w:rsidRPr="00C82AA6" w:rsidRDefault="003D37C9" w:rsidP="003D37C9">
            <w:pPr>
              <w:jc w:val="center"/>
              <w:rPr>
                <w:rFonts w:ascii="Candara" w:hAnsi="Candara"/>
                <w:sz w:val="40"/>
                <w:szCs w:val="40"/>
              </w:rPr>
            </w:pPr>
          </w:p>
        </w:tc>
        <w:tc>
          <w:tcPr>
            <w:tcW w:w="1418" w:type="dxa"/>
          </w:tcPr>
          <w:p w:rsidR="003D37C9" w:rsidRPr="00C82AA6" w:rsidRDefault="003D37C9" w:rsidP="003D37C9">
            <w:pPr>
              <w:rPr>
                <w:rFonts w:ascii="Candara" w:hAnsi="Candara"/>
                <w:sz w:val="40"/>
                <w:szCs w:val="40"/>
              </w:rPr>
            </w:pPr>
            <w:r w:rsidRPr="00C82AA6">
              <w:rPr>
                <w:rFonts w:ascii="Candara" w:hAnsi="Candara"/>
                <w:sz w:val="40"/>
                <w:szCs w:val="40"/>
              </w:rPr>
              <w:t>06.00</w:t>
            </w:r>
          </w:p>
        </w:tc>
        <w:tc>
          <w:tcPr>
            <w:tcW w:w="8647" w:type="dxa"/>
            <w:gridSpan w:val="2"/>
          </w:tcPr>
          <w:p w:rsidR="003D37C9" w:rsidRPr="00C82AA6" w:rsidRDefault="003D37C9" w:rsidP="003D37C9">
            <w:pPr>
              <w:rPr>
                <w:rFonts w:ascii="Candara" w:hAnsi="Candara"/>
                <w:sz w:val="40"/>
                <w:szCs w:val="40"/>
              </w:rPr>
            </w:pPr>
            <w:proofErr w:type="spellStart"/>
            <w:r w:rsidRPr="00C82AA6">
              <w:rPr>
                <w:rFonts w:ascii="Candara" w:hAnsi="Candara"/>
                <w:sz w:val="40"/>
                <w:szCs w:val="40"/>
              </w:rPr>
              <w:t>Полуношница</w:t>
            </w:r>
            <w:proofErr w:type="spellEnd"/>
            <w:r w:rsidRPr="00C82AA6">
              <w:rPr>
                <w:rFonts w:ascii="Candara" w:hAnsi="Candara"/>
                <w:sz w:val="40"/>
                <w:szCs w:val="40"/>
              </w:rPr>
              <w:t>. Утреня.</w:t>
            </w:r>
            <w:r w:rsidRPr="00C82AA6">
              <w:rPr>
                <w:rFonts w:ascii="Candara" w:hAnsi="Candara"/>
                <w:sz w:val="40"/>
                <w:szCs w:val="40"/>
                <w:lang w:val="en-US"/>
              </w:rPr>
              <w:t xml:space="preserve"> </w:t>
            </w:r>
          </w:p>
        </w:tc>
      </w:tr>
    </w:tbl>
    <w:p w:rsidR="004A07DE" w:rsidRDefault="004A07DE"/>
    <w:tbl>
      <w:tblPr>
        <w:tblpPr w:leftFromText="181" w:rightFromText="181" w:vertAnchor="text" w:horzAnchor="margin" w:tblpX="-284" w:tblpY="1"/>
        <w:tblW w:w="10632" w:type="dxa"/>
        <w:tblLayout w:type="fixed"/>
        <w:tblLook w:val="0000" w:firstRow="0" w:lastRow="0" w:firstColumn="0" w:lastColumn="0" w:noHBand="0" w:noVBand="0"/>
      </w:tblPr>
      <w:tblGrid>
        <w:gridCol w:w="567"/>
        <w:gridCol w:w="1418"/>
        <w:gridCol w:w="1101"/>
        <w:gridCol w:w="7546"/>
      </w:tblGrid>
      <w:tr w:rsidR="004A07DE" w:rsidRPr="004A07DE" w:rsidTr="003D37C9">
        <w:trPr>
          <w:trHeight w:val="210"/>
        </w:trPr>
        <w:tc>
          <w:tcPr>
            <w:tcW w:w="567" w:type="dxa"/>
            <w:shd w:val="clear" w:color="auto" w:fill="auto"/>
            <w:vAlign w:val="center"/>
          </w:tcPr>
          <w:p w:rsidR="004A07DE" w:rsidRPr="004A07DE" w:rsidRDefault="004A07DE" w:rsidP="003D37C9">
            <w:pPr>
              <w:spacing w:line="280" w:lineRule="exact"/>
              <w:jc w:val="center"/>
              <w:rPr>
                <w:rFonts w:ascii="Candara" w:hAnsi="Candara"/>
                <w:caps/>
                <w:color w:val="FF0000"/>
                <w:sz w:val="32"/>
                <w:szCs w:val="32"/>
              </w:rPr>
            </w:pPr>
          </w:p>
        </w:tc>
        <w:tc>
          <w:tcPr>
            <w:tcW w:w="2519" w:type="dxa"/>
            <w:gridSpan w:val="2"/>
            <w:tcBorders>
              <w:top w:val="single" w:sz="4" w:space="0" w:color="auto"/>
            </w:tcBorders>
            <w:shd w:val="clear" w:color="auto" w:fill="CCC0D9"/>
            <w:vAlign w:val="center"/>
          </w:tcPr>
          <w:p w:rsidR="004A07DE" w:rsidRPr="00C82AA6" w:rsidRDefault="004A07DE" w:rsidP="003D37C9">
            <w:pPr>
              <w:rPr>
                <w:rFonts w:ascii="Candara" w:hAnsi="Candara"/>
                <w:caps/>
                <w:sz w:val="40"/>
                <w:szCs w:val="40"/>
              </w:rPr>
            </w:pPr>
            <w:r w:rsidRPr="00C82AA6">
              <w:rPr>
                <w:rFonts w:ascii="Candara" w:hAnsi="Candara"/>
                <w:caps/>
                <w:sz w:val="40"/>
                <w:szCs w:val="40"/>
              </w:rPr>
              <w:t>СРЕДА</w:t>
            </w:r>
          </w:p>
        </w:tc>
        <w:tc>
          <w:tcPr>
            <w:tcW w:w="7546" w:type="dxa"/>
            <w:tcBorders>
              <w:top w:val="single" w:sz="4" w:space="0" w:color="auto"/>
            </w:tcBorders>
            <w:shd w:val="clear" w:color="auto" w:fill="CCC0D9"/>
          </w:tcPr>
          <w:p w:rsidR="004A07DE" w:rsidRPr="00C82AA6" w:rsidRDefault="004A07DE" w:rsidP="003D37C9">
            <w:pPr>
              <w:jc w:val="center"/>
              <w:rPr>
                <w:rFonts w:ascii="Candara" w:hAnsi="Candara"/>
                <w:i/>
                <w:sz w:val="40"/>
                <w:szCs w:val="40"/>
              </w:rPr>
            </w:pPr>
            <w:r w:rsidRPr="00C82AA6">
              <w:rPr>
                <w:rFonts w:ascii="Candara" w:hAnsi="Candara"/>
                <w:i/>
                <w:sz w:val="40"/>
                <w:szCs w:val="40"/>
              </w:rPr>
              <w:t>Литургия Преждеосвященных Даров.</w:t>
            </w:r>
          </w:p>
        </w:tc>
      </w:tr>
      <w:tr w:rsidR="003D37C9" w:rsidRPr="003D37C9" w:rsidTr="00466AAE">
        <w:trPr>
          <w:trHeight w:val="380"/>
        </w:trPr>
        <w:tc>
          <w:tcPr>
            <w:tcW w:w="567" w:type="dxa"/>
            <w:shd w:val="clear" w:color="auto" w:fill="auto"/>
            <w:vAlign w:val="center"/>
          </w:tcPr>
          <w:p w:rsidR="003D37C9" w:rsidRPr="003D37C9" w:rsidRDefault="003D37C9" w:rsidP="003D37C9">
            <w:pPr>
              <w:jc w:val="center"/>
              <w:rPr>
                <w:rFonts w:ascii="Candara" w:hAnsi="Candara"/>
                <w:b/>
                <w:sz w:val="22"/>
                <w:szCs w:val="28"/>
              </w:rPr>
            </w:pPr>
          </w:p>
        </w:tc>
        <w:tc>
          <w:tcPr>
            <w:tcW w:w="10065" w:type="dxa"/>
            <w:gridSpan w:val="3"/>
          </w:tcPr>
          <w:p w:rsidR="003D37C9" w:rsidRPr="00C82AA6" w:rsidRDefault="003D37C9" w:rsidP="003D37C9">
            <w:pPr>
              <w:rPr>
                <w:rFonts w:ascii="Candara" w:hAnsi="Candara"/>
                <w:b/>
                <w:sz w:val="40"/>
                <w:szCs w:val="40"/>
              </w:rPr>
            </w:pPr>
            <w:r w:rsidRPr="00C82AA6">
              <w:rPr>
                <w:rFonts w:ascii="Candara" w:hAnsi="Candara"/>
                <w:b/>
                <w:sz w:val="40"/>
                <w:szCs w:val="40"/>
              </w:rPr>
              <w:t>03 апреля 2017 г.</w:t>
            </w:r>
          </w:p>
        </w:tc>
      </w:tr>
      <w:tr w:rsidR="003D37C9" w:rsidRPr="003D37C9" w:rsidTr="00C82AA6">
        <w:trPr>
          <w:trHeight w:val="55"/>
        </w:trPr>
        <w:tc>
          <w:tcPr>
            <w:tcW w:w="567" w:type="dxa"/>
            <w:shd w:val="clear" w:color="auto" w:fill="auto"/>
            <w:vAlign w:val="center"/>
          </w:tcPr>
          <w:p w:rsidR="003D37C9" w:rsidRPr="003D37C9" w:rsidRDefault="003D37C9" w:rsidP="003D37C9">
            <w:pPr>
              <w:jc w:val="center"/>
              <w:rPr>
                <w:rFonts w:ascii="Candara" w:hAnsi="Candara"/>
                <w:sz w:val="22"/>
                <w:szCs w:val="28"/>
              </w:rPr>
            </w:pPr>
          </w:p>
        </w:tc>
        <w:tc>
          <w:tcPr>
            <w:tcW w:w="1418" w:type="dxa"/>
          </w:tcPr>
          <w:p w:rsidR="003D37C9" w:rsidRPr="00C82AA6" w:rsidRDefault="003D37C9" w:rsidP="003D37C9">
            <w:pPr>
              <w:rPr>
                <w:rFonts w:ascii="Candara" w:hAnsi="Candara"/>
                <w:sz w:val="40"/>
                <w:szCs w:val="40"/>
              </w:rPr>
            </w:pPr>
            <w:r w:rsidRPr="00C82AA6">
              <w:rPr>
                <w:rFonts w:ascii="Candara" w:hAnsi="Candara"/>
                <w:sz w:val="40"/>
                <w:szCs w:val="40"/>
              </w:rPr>
              <w:t>06.00</w:t>
            </w:r>
          </w:p>
        </w:tc>
        <w:tc>
          <w:tcPr>
            <w:tcW w:w="8647" w:type="dxa"/>
            <w:gridSpan w:val="2"/>
          </w:tcPr>
          <w:p w:rsidR="003D37C9" w:rsidRPr="00C82AA6" w:rsidRDefault="003D37C9" w:rsidP="003D37C9">
            <w:pPr>
              <w:rPr>
                <w:rFonts w:ascii="Candara" w:hAnsi="Candara"/>
                <w:sz w:val="40"/>
                <w:szCs w:val="40"/>
              </w:rPr>
            </w:pPr>
            <w:proofErr w:type="spellStart"/>
            <w:r w:rsidRPr="00C82AA6">
              <w:rPr>
                <w:rFonts w:ascii="Candara" w:hAnsi="Candara"/>
                <w:sz w:val="40"/>
                <w:szCs w:val="40"/>
              </w:rPr>
              <w:t>Полуношница</w:t>
            </w:r>
            <w:proofErr w:type="spellEnd"/>
            <w:r w:rsidRPr="00C82AA6">
              <w:rPr>
                <w:rFonts w:ascii="Candara" w:hAnsi="Candara"/>
                <w:sz w:val="40"/>
                <w:szCs w:val="40"/>
              </w:rPr>
              <w:t>. Утреня.</w:t>
            </w:r>
            <w:r w:rsidRPr="00C82AA6">
              <w:rPr>
                <w:rFonts w:ascii="Candara" w:hAnsi="Candara"/>
                <w:sz w:val="40"/>
                <w:szCs w:val="40"/>
                <w:lang w:val="en-US"/>
              </w:rPr>
              <w:t xml:space="preserve"> </w:t>
            </w:r>
          </w:p>
        </w:tc>
      </w:tr>
    </w:tbl>
    <w:p w:rsidR="004A07DE" w:rsidRDefault="004A07DE"/>
    <w:tbl>
      <w:tblPr>
        <w:tblpPr w:leftFromText="181" w:rightFromText="181" w:vertAnchor="text" w:horzAnchor="margin" w:tblpX="-284" w:tblpY="1"/>
        <w:tblW w:w="10632" w:type="dxa"/>
        <w:tblLayout w:type="fixed"/>
        <w:tblLook w:val="0000" w:firstRow="0" w:lastRow="0" w:firstColumn="0" w:lastColumn="0" w:noHBand="0" w:noVBand="0"/>
      </w:tblPr>
      <w:tblGrid>
        <w:gridCol w:w="567"/>
        <w:gridCol w:w="1276"/>
        <w:gridCol w:w="1559"/>
        <w:gridCol w:w="7230"/>
      </w:tblGrid>
      <w:tr w:rsidR="00EC06C0" w:rsidRPr="008676C2" w:rsidTr="00C82AA6">
        <w:trPr>
          <w:trHeight w:val="50"/>
        </w:trPr>
        <w:tc>
          <w:tcPr>
            <w:tcW w:w="567" w:type="dxa"/>
            <w:shd w:val="clear" w:color="auto" w:fill="auto"/>
            <w:vAlign w:val="center"/>
          </w:tcPr>
          <w:p w:rsidR="00EC06C0" w:rsidRPr="008676C2" w:rsidRDefault="00EC06C0" w:rsidP="00104E98">
            <w:pPr>
              <w:spacing w:line="280" w:lineRule="exact"/>
              <w:rPr>
                <w:rFonts w:ascii="Candara" w:hAnsi="Candara"/>
                <w:sz w:val="36"/>
                <w:szCs w:val="36"/>
              </w:rPr>
            </w:pPr>
          </w:p>
        </w:tc>
        <w:tc>
          <w:tcPr>
            <w:tcW w:w="2835" w:type="dxa"/>
            <w:gridSpan w:val="2"/>
            <w:tcBorders>
              <w:top w:val="single" w:sz="12" w:space="0" w:color="auto"/>
            </w:tcBorders>
            <w:shd w:val="clear" w:color="auto" w:fill="F4B083"/>
            <w:vAlign w:val="center"/>
          </w:tcPr>
          <w:p w:rsidR="00EC06C0" w:rsidRPr="00C82AA6" w:rsidRDefault="00EC06C0" w:rsidP="00104E98">
            <w:pPr>
              <w:rPr>
                <w:rFonts w:ascii="Candara" w:hAnsi="Candara"/>
                <w:caps/>
                <w:sz w:val="40"/>
                <w:szCs w:val="40"/>
              </w:rPr>
            </w:pPr>
            <w:r w:rsidRPr="00C82AA6">
              <w:rPr>
                <w:rFonts w:ascii="Candara" w:hAnsi="Candara"/>
                <w:caps/>
                <w:sz w:val="40"/>
                <w:szCs w:val="40"/>
              </w:rPr>
              <w:t>ВОСКРЕСЕНЬЕ</w:t>
            </w:r>
          </w:p>
        </w:tc>
        <w:tc>
          <w:tcPr>
            <w:tcW w:w="7230" w:type="dxa"/>
            <w:tcBorders>
              <w:top w:val="single" w:sz="12" w:space="0" w:color="auto"/>
            </w:tcBorders>
            <w:shd w:val="clear" w:color="auto" w:fill="F4B083"/>
            <w:vAlign w:val="center"/>
          </w:tcPr>
          <w:p w:rsidR="00EC06C0" w:rsidRPr="00C82AA6" w:rsidRDefault="004A07DE" w:rsidP="00104E98">
            <w:pPr>
              <w:jc w:val="center"/>
              <w:rPr>
                <w:rFonts w:ascii="Candara" w:hAnsi="Candara"/>
                <w:i/>
                <w:sz w:val="40"/>
                <w:szCs w:val="40"/>
              </w:rPr>
            </w:pPr>
            <w:r w:rsidRPr="00C82AA6">
              <w:rPr>
                <w:rFonts w:ascii="Candara" w:hAnsi="Candara"/>
                <w:i/>
                <w:iCs/>
                <w:color w:val="000000"/>
                <w:sz w:val="40"/>
                <w:szCs w:val="40"/>
              </w:rPr>
              <w:t>Воскресенье</w:t>
            </w:r>
            <w:r w:rsidR="00EC06C0" w:rsidRPr="00C82AA6">
              <w:rPr>
                <w:rFonts w:ascii="Candara" w:hAnsi="Candara"/>
                <w:i/>
                <w:iCs/>
                <w:color w:val="000000"/>
                <w:sz w:val="40"/>
                <w:szCs w:val="40"/>
              </w:rPr>
              <w:t>.</w:t>
            </w:r>
          </w:p>
        </w:tc>
      </w:tr>
      <w:tr w:rsidR="00104E98" w:rsidRPr="00104E98" w:rsidTr="00466AAE">
        <w:trPr>
          <w:trHeight w:val="380"/>
        </w:trPr>
        <w:tc>
          <w:tcPr>
            <w:tcW w:w="567" w:type="dxa"/>
            <w:shd w:val="clear" w:color="auto" w:fill="auto"/>
            <w:vAlign w:val="center"/>
          </w:tcPr>
          <w:p w:rsidR="00104E98" w:rsidRPr="00104E98" w:rsidRDefault="00104E98" w:rsidP="00104E98">
            <w:pPr>
              <w:jc w:val="center"/>
              <w:rPr>
                <w:rFonts w:ascii="Candara" w:hAnsi="Candara"/>
                <w:b/>
                <w:sz w:val="22"/>
                <w:szCs w:val="28"/>
              </w:rPr>
            </w:pPr>
          </w:p>
        </w:tc>
        <w:tc>
          <w:tcPr>
            <w:tcW w:w="10065" w:type="dxa"/>
            <w:gridSpan w:val="3"/>
          </w:tcPr>
          <w:p w:rsidR="00104E98" w:rsidRPr="00C82AA6" w:rsidRDefault="00104E98" w:rsidP="00104E98">
            <w:pPr>
              <w:rPr>
                <w:rFonts w:ascii="Candara" w:hAnsi="Candara"/>
                <w:b/>
                <w:sz w:val="40"/>
                <w:szCs w:val="40"/>
              </w:rPr>
            </w:pPr>
            <w:r w:rsidRPr="00C82AA6">
              <w:rPr>
                <w:rFonts w:ascii="Candara" w:hAnsi="Candara"/>
                <w:b/>
                <w:sz w:val="40"/>
                <w:szCs w:val="40"/>
              </w:rPr>
              <w:t>03 апреля 2017 г.</w:t>
            </w:r>
          </w:p>
        </w:tc>
      </w:tr>
      <w:tr w:rsidR="00104E98" w:rsidRPr="00104E98" w:rsidTr="00C82AA6">
        <w:trPr>
          <w:trHeight w:val="55"/>
        </w:trPr>
        <w:tc>
          <w:tcPr>
            <w:tcW w:w="567" w:type="dxa"/>
            <w:shd w:val="clear" w:color="auto" w:fill="auto"/>
            <w:vAlign w:val="center"/>
          </w:tcPr>
          <w:p w:rsidR="00104E98" w:rsidRPr="00104E98" w:rsidRDefault="00104E98" w:rsidP="00104E98">
            <w:pPr>
              <w:jc w:val="center"/>
              <w:rPr>
                <w:rFonts w:ascii="Candara" w:hAnsi="Candara"/>
                <w:sz w:val="22"/>
                <w:szCs w:val="28"/>
              </w:rPr>
            </w:pPr>
          </w:p>
        </w:tc>
        <w:tc>
          <w:tcPr>
            <w:tcW w:w="1276" w:type="dxa"/>
          </w:tcPr>
          <w:p w:rsidR="00104E98" w:rsidRPr="00C82AA6" w:rsidRDefault="00104E98" w:rsidP="00104E98">
            <w:pPr>
              <w:rPr>
                <w:rFonts w:ascii="Candara" w:hAnsi="Candara"/>
                <w:sz w:val="40"/>
                <w:szCs w:val="40"/>
              </w:rPr>
            </w:pPr>
            <w:r w:rsidRPr="00C82AA6">
              <w:rPr>
                <w:rFonts w:ascii="Candara" w:hAnsi="Candara"/>
                <w:sz w:val="40"/>
                <w:szCs w:val="40"/>
              </w:rPr>
              <w:t>06.00</w:t>
            </w:r>
          </w:p>
        </w:tc>
        <w:tc>
          <w:tcPr>
            <w:tcW w:w="8789" w:type="dxa"/>
            <w:gridSpan w:val="2"/>
          </w:tcPr>
          <w:p w:rsidR="00104E98" w:rsidRPr="00C82AA6" w:rsidRDefault="00104E98" w:rsidP="00104E98">
            <w:pPr>
              <w:rPr>
                <w:rFonts w:ascii="Candara" w:hAnsi="Candara"/>
                <w:sz w:val="40"/>
                <w:szCs w:val="40"/>
              </w:rPr>
            </w:pPr>
            <w:proofErr w:type="spellStart"/>
            <w:r w:rsidRPr="00C82AA6">
              <w:rPr>
                <w:rFonts w:ascii="Candara" w:hAnsi="Candara"/>
                <w:sz w:val="40"/>
                <w:szCs w:val="40"/>
              </w:rPr>
              <w:t>Полуношница</w:t>
            </w:r>
            <w:proofErr w:type="spellEnd"/>
            <w:r w:rsidRPr="00C82AA6">
              <w:rPr>
                <w:rFonts w:ascii="Candara" w:hAnsi="Candara"/>
                <w:sz w:val="40"/>
                <w:szCs w:val="40"/>
              </w:rPr>
              <w:t>. Утреня.</w:t>
            </w:r>
            <w:r w:rsidRPr="00C82AA6">
              <w:rPr>
                <w:rFonts w:ascii="Candara" w:hAnsi="Candara"/>
                <w:sz w:val="40"/>
                <w:szCs w:val="40"/>
                <w:lang w:val="en-US"/>
              </w:rPr>
              <w:t xml:space="preserve"> </w:t>
            </w:r>
          </w:p>
        </w:tc>
      </w:tr>
    </w:tbl>
    <w:p w:rsidR="004A71AE" w:rsidRPr="00C9462E" w:rsidRDefault="004A71AE" w:rsidP="00C9462E">
      <w:pPr>
        <w:rPr>
          <w:rFonts w:ascii="Candara" w:hAnsi="Candara"/>
          <w:sz w:val="32"/>
          <w:szCs w:val="28"/>
        </w:rPr>
      </w:pPr>
    </w:p>
    <w:sectPr w:rsidR="004A71AE" w:rsidRPr="00C9462E" w:rsidSect="003D37C9">
      <w:headerReference w:type="default" r:id="rId7"/>
      <w:footerReference w:type="default" r:id="rId8"/>
      <w:pgSz w:w="11906" w:h="16838"/>
      <w:pgMar w:top="1758" w:right="849" w:bottom="249" w:left="851" w:header="397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33136" w:rsidRDefault="00833136" w:rsidP="00A64BEC">
      <w:r>
        <w:separator/>
      </w:r>
    </w:p>
  </w:endnote>
  <w:endnote w:type="continuationSeparator" w:id="0">
    <w:p w:rsidR="00833136" w:rsidRDefault="00833136" w:rsidP="00A64B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no Pro Display">
    <w:altName w:val="Cambria"/>
    <w:panose1 w:val="02020502050506020403"/>
    <w:charset w:val="00"/>
    <w:family w:val="roman"/>
    <w:notTrueType/>
    <w:pitch w:val="variable"/>
    <w:sig w:usb0="60000287" w:usb1="00000001" w:usb2="00000000" w:usb3="00000000" w:csb0="0000019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Orthodox.tt eRoos">
    <w:panose1 w:val="02000506080000020003"/>
    <w:charset w:val="CC"/>
    <w:family w:val="auto"/>
    <w:pitch w:val="variable"/>
    <w:sig w:usb0="80000203" w:usb1="00000000" w:usb2="00000000" w:usb3="00000000" w:csb0="00000005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Eras Light ITC">
    <w:panose1 w:val="020B04020305040208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13C66" w:rsidRPr="00104E98" w:rsidRDefault="000476B0" w:rsidP="003B7F5E">
    <w:pPr>
      <w:pStyle w:val="a7"/>
      <w:jc w:val="center"/>
      <w:rPr>
        <w:rFonts w:ascii="Eras Light ITC" w:hAnsi="Eras Light ITC" w:cs="Calibri Light"/>
      </w:rPr>
    </w:pPr>
    <w:r w:rsidRPr="00C9462E">
      <w:rPr>
        <w:rFonts w:ascii="Eras Light ITC" w:hAnsi="Eras Light ITC" w:cs="Calibri Light"/>
      </w:rPr>
      <w:t>www.berluki.ru</w:t>
    </w:r>
    <w:r w:rsidR="00104E98">
      <w:rPr>
        <w:rFonts w:asciiTheme="minorHAnsi" w:hAnsiTheme="minorHAnsi" w:cs="Calibri Light"/>
      </w:rPr>
      <w:t xml:space="preserve">    </w:t>
    </w:r>
    <w:r w:rsidR="00104E98" w:rsidRPr="00104E98">
      <w:rPr>
        <w:rFonts w:ascii="Eras Light ITC" w:hAnsi="Eras Light ITC" w:cs="Calibri Light"/>
      </w:rPr>
      <w:sym w:font="Symbol" w:char="F0B7"/>
    </w:r>
    <w:r w:rsidR="00104E98" w:rsidRPr="00104E98">
      <w:rPr>
        <w:rFonts w:ascii="Eras Light ITC" w:hAnsi="Eras Light ITC" w:cs="Calibri Light"/>
      </w:rPr>
      <w:t xml:space="preserve"> </w:t>
    </w:r>
    <w:r w:rsidR="00104E98" w:rsidRPr="00104E98">
      <w:rPr>
        <w:rFonts w:asciiTheme="minorHAnsi" w:hAnsiTheme="minorHAnsi" w:cs="Calibri Light"/>
      </w:rPr>
      <w:t xml:space="preserve">    </w:t>
    </w:r>
    <w:r w:rsidR="00104E98" w:rsidRPr="00104E98">
      <w:rPr>
        <w:rFonts w:ascii="Eras Light ITC" w:hAnsi="Eras Light ITC" w:cs="Calibri Light"/>
      </w:rPr>
      <w:t>8 (968) 374-11-07</w:t>
    </w:r>
  </w:p>
  <w:p w:rsidR="00F13C66" w:rsidRPr="00C9462E" w:rsidRDefault="00F13C66">
    <w:pPr>
      <w:pStyle w:val="a7"/>
      <w:rPr>
        <w:rFonts w:ascii="Eras Light ITC" w:hAnsi="Eras Light ITC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33136" w:rsidRDefault="00833136" w:rsidP="00A64BEC">
      <w:r>
        <w:separator/>
      </w:r>
    </w:p>
  </w:footnote>
  <w:footnote w:type="continuationSeparator" w:id="0">
    <w:p w:rsidR="00833136" w:rsidRDefault="00833136" w:rsidP="00A64B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13C66" w:rsidRPr="002B1160" w:rsidRDefault="006D12CD" w:rsidP="00166010">
    <w:pPr>
      <w:spacing w:line="440" w:lineRule="exact"/>
      <w:ind w:left="2268"/>
      <w:jc w:val="center"/>
      <w:outlineLvl w:val="0"/>
      <w:rPr>
        <w:rFonts w:ascii="Candara" w:hAnsi="Candara" w:cs="Arial"/>
        <w:b/>
        <w:spacing w:val="80"/>
        <w:kern w:val="56"/>
        <w:sz w:val="40"/>
        <w:szCs w:val="36"/>
      </w:rPr>
    </w:pPr>
    <w:r>
      <w:rPr>
        <w:rFonts w:ascii="Candara" w:hAnsi="Candara" w:cs="Arial"/>
        <w:b/>
        <w:noProof/>
        <w:spacing w:val="80"/>
        <w:sz w:val="28"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151251</wp:posOffset>
          </wp:positionH>
          <wp:positionV relativeFrom="page">
            <wp:posOffset>207010</wp:posOffset>
          </wp:positionV>
          <wp:extent cx="1712150" cy="865092"/>
          <wp:effectExtent l="0" t="0" r="2540" b="0"/>
          <wp:wrapNone/>
          <wp:docPr id="9" name="Рисунок 9" descr="Новый очищенный бланк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Новый очищенный бланк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2150" cy="86509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13C66" w:rsidRPr="002B1160">
      <w:rPr>
        <w:rFonts w:ascii="Candara" w:hAnsi="Candara" w:cs="Arial"/>
        <w:b/>
        <w:spacing w:val="80"/>
        <w:kern w:val="56"/>
        <w:sz w:val="44"/>
        <w:szCs w:val="36"/>
      </w:rPr>
      <w:t>РАСПИСАНИЕ БОГОСЛУЖЕНИЙ</w:t>
    </w:r>
  </w:p>
  <w:p w:rsidR="00F13C66" w:rsidRPr="002B1160" w:rsidRDefault="00F13C66" w:rsidP="00166010">
    <w:pPr>
      <w:spacing w:line="320" w:lineRule="exact"/>
      <w:ind w:left="1985" w:right="476"/>
      <w:jc w:val="center"/>
      <w:outlineLvl w:val="0"/>
      <w:rPr>
        <w:rFonts w:ascii="Candara" w:hAnsi="Candara" w:cs="Arial"/>
        <w:spacing w:val="20"/>
        <w:sz w:val="36"/>
        <w:szCs w:val="36"/>
      </w:rPr>
    </w:pPr>
    <w:r w:rsidRPr="002B1160">
      <w:rPr>
        <w:rFonts w:ascii="Candara" w:hAnsi="Candara" w:cs="Arial"/>
        <w:spacing w:val="20"/>
        <w:sz w:val="28"/>
        <w:szCs w:val="36"/>
      </w:rPr>
      <w:t xml:space="preserve">             в мужском монастыре</w:t>
    </w:r>
  </w:p>
  <w:p w:rsidR="00F13C66" w:rsidRPr="008D5B18" w:rsidRDefault="006D12CD" w:rsidP="00166010">
    <w:pPr>
      <w:ind w:left="3119" w:right="337"/>
      <w:outlineLvl w:val="0"/>
      <w:rPr>
        <w:rFonts w:ascii="Arno Pro Display" w:hAnsi="Arno Pro Display" w:cs="Arial"/>
        <w:sz w:val="36"/>
        <w:szCs w:val="36"/>
      </w:rPr>
    </w:pPr>
    <w:r>
      <w:rPr>
        <w:rFonts w:ascii="Candara" w:hAnsi="Candara"/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1925320</wp:posOffset>
              </wp:positionH>
              <wp:positionV relativeFrom="paragraph">
                <wp:posOffset>338661</wp:posOffset>
              </wp:positionV>
              <wp:extent cx="4572000" cy="0"/>
              <wp:effectExtent l="0" t="0" r="19050" b="19050"/>
              <wp:wrapNone/>
              <wp:docPr id="1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572000" cy="0"/>
                      </a:xfrm>
                      <a:prstGeom prst="straightConnector1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89A5D15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151.6pt;margin-top:26.65pt;width:5in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" strokeweight=".5pt"/>
          </w:pict>
        </mc:Fallback>
      </mc:AlternateContent>
    </w:r>
    <w:r w:rsidR="00F13C66" w:rsidRPr="002B1160">
      <w:rPr>
        <w:rFonts w:ascii="Candara" w:hAnsi="Candara" w:cs="Arial"/>
        <w:spacing w:val="40"/>
        <w:sz w:val="36"/>
        <w:szCs w:val="36"/>
      </w:rPr>
      <w:t xml:space="preserve">   </w:t>
    </w:r>
    <w:r w:rsidR="00F13C66" w:rsidRPr="002B1160">
      <w:rPr>
        <w:rFonts w:ascii="Candara" w:hAnsi="Candara" w:cs="Arial"/>
        <w:sz w:val="44"/>
        <w:szCs w:val="36"/>
      </w:rPr>
      <w:t>Николо-Берлюковская пустынь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6ED6"/>
    <w:rsid w:val="000024A7"/>
    <w:rsid w:val="00013FFF"/>
    <w:rsid w:val="00014768"/>
    <w:rsid w:val="00030D8F"/>
    <w:rsid w:val="000317F4"/>
    <w:rsid w:val="00036CF2"/>
    <w:rsid w:val="0004117C"/>
    <w:rsid w:val="00042DA2"/>
    <w:rsid w:val="00043791"/>
    <w:rsid w:val="00044FBD"/>
    <w:rsid w:val="000466E1"/>
    <w:rsid w:val="000476B0"/>
    <w:rsid w:val="00047915"/>
    <w:rsid w:val="00054708"/>
    <w:rsid w:val="0006743D"/>
    <w:rsid w:val="000675B1"/>
    <w:rsid w:val="00074C95"/>
    <w:rsid w:val="00080C2C"/>
    <w:rsid w:val="00086E90"/>
    <w:rsid w:val="00091C12"/>
    <w:rsid w:val="00093A03"/>
    <w:rsid w:val="00094D5D"/>
    <w:rsid w:val="000A1A61"/>
    <w:rsid w:val="000B0F14"/>
    <w:rsid w:val="000B260A"/>
    <w:rsid w:val="000B67CC"/>
    <w:rsid w:val="000B6CA3"/>
    <w:rsid w:val="000C0CE1"/>
    <w:rsid w:val="000C0DFF"/>
    <w:rsid w:val="000C64A2"/>
    <w:rsid w:val="000D1B67"/>
    <w:rsid w:val="000E3275"/>
    <w:rsid w:val="000E3457"/>
    <w:rsid w:val="000E4C9C"/>
    <w:rsid w:val="000F00B5"/>
    <w:rsid w:val="000F225B"/>
    <w:rsid w:val="000F4B43"/>
    <w:rsid w:val="000F699B"/>
    <w:rsid w:val="00100E72"/>
    <w:rsid w:val="00101BE1"/>
    <w:rsid w:val="00103F77"/>
    <w:rsid w:val="00104E98"/>
    <w:rsid w:val="00107619"/>
    <w:rsid w:val="00112F37"/>
    <w:rsid w:val="0011518C"/>
    <w:rsid w:val="0012054B"/>
    <w:rsid w:val="001314A2"/>
    <w:rsid w:val="00133B7A"/>
    <w:rsid w:val="0013606D"/>
    <w:rsid w:val="001467E0"/>
    <w:rsid w:val="0014757C"/>
    <w:rsid w:val="00147D94"/>
    <w:rsid w:val="00150E79"/>
    <w:rsid w:val="001537CB"/>
    <w:rsid w:val="001541BA"/>
    <w:rsid w:val="001551AC"/>
    <w:rsid w:val="001601C9"/>
    <w:rsid w:val="00162225"/>
    <w:rsid w:val="00166010"/>
    <w:rsid w:val="00167F50"/>
    <w:rsid w:val="00171615"/>
    <w:rsid w:val="00175786"/>
    <w:rsid w:val="00175F89"/>
    <w:rsid w:val="001766BD"/>
    <w:rsid w:val="00176799"/>
    <w:rsid w:val="00176878"/>
    <w:rsid w:val="00176B8F"/>
    <w:rsid w:val="0018371B"/>
    <w:rsid w:val="001837BD"/>
    <w:rsid w:val="001841EE"/>
    <w:rsid w:val="00191272"/>
    <w:rsid w:val="00196080"/>
    <w:rsid w:val="001973CF"/>
    <w:rsid w:val="00197D1F"/>
    <w:rsid w:val="001A39CE"/>
    <w:rsid w:val="001A7B2B"/>
    <w:rsid w:val="001B05B1"/>
    <w:rsid w:val="001B08A8"/>
    <w:rsid w:val="001B27CE"/>
    <w:rsid w:val="001B4A9F"/>
    <w:rsid w:val="001B4BD9"/>
    <w:rsid w:val="001C65FF"/>
    <w:rsid w:val="001D0B2C"/>
    <w:rsid w:val="001D1253"/>
    <w:rsid w:val="001D498F"/>
    <w:rsid w:val="001D67FD"/>
    <w:rsid w:val="001D760D"/>
    <w:rsid w:val="001E02C3"/>
    <w:rsid w:val="001E1C2F"/>
    <w:rsid w:val="001E76E3"/>
    <w:rsid w:val="001F0089"/>
    <w:rsid w:val="001F0F90"/>
    <w:rsid w:val="001F53C8"/>
    <w:rsid w:val="001F53EC"/>
    <w:rsid w:val="002048F7"/>
    <w:rsid w:val="00210248"/>
    <w:rsid w:val="00223AEB"/>
    <w:rsid w:val="0023290F"/>
    <w:rsid w:val="00236413"/>
    <w:rsid w:val="00236A6D"/>
    <w:rsid w:val="002374FB"/>
    <w:rsid w:val="00246F16"/>
    <w:rsid w:val="002509FE"/>
    <w:rsid w:val="00254469"/>
    <w:rsid w:val="0025468C"/>
    <w:rsid w:val="002551D6"/>
    <w:rsid w:val="0025730C"/>
    <w:rsid w:val="002649A1"/>
    <w:rsid w:val="0026542D"/>
    <w:rsid w:val="00266502"/>
    <w:rsid w:val="00266E62"/>
    <w:rsid w:val="00272482"/>
    <w:rsid w:val="0028053C"/>
    <w:rsid w:val="00281BB5"/>
    <w:rsid w:val="00283B08"/>
    <w:rsid w:val="00285072"/>
    <w:rsid w:val="00296149"/>
    <w:rsid w:val="002A3D0A"/>
    <w:rsid w:val="002A5B9F"/>
    <w:rsid w:val="002A6F1D"/>
    <w:rsid w:val="002A70DC"/>
    <w:rsid w:val="002B1160"/>
    <w:rsid w:val="002C0F49"/>
    <w:rsid w:val="002E4D2D"/>
    <w:rsid w:val="002E57E8"/>
    <w:rsid w:val="002F1C71"/>
    <w:rsid w:val="002F65C7"/>
    <w:rsid w:val="003004BC"/>
    <w:rsid w:val="00304ED1"/>
    <w:rsid w:val="00320491"/>
    <w:rsid w:val="00343C70"/>
    <w:rsid w:val="00344584"/>
    <w:rsid w:val="00345EFE"/>
    <w:rsid w:val="00352AB5"/>
    <w:rsid w:val="003544A0"/>
    <w:rsid w:val="003545BB"/>
    <w:rsid w:val="00355D33"/>
    <w:rsid w:val="00357B00"/>
    <w:rsid w:val="00364AD8"/>
    <w:rsid w:val="0036693F"/>
    <w:rsid w:val="003728BB"/>
    <w:rsid w:val="00375221"/>
    <w:rsid w:val="003767C9"/>
    <w:rsid w:val="00382178"/>
    <w:rsid w:val="00391758"/>
    <w:rsid w:val="00395AE2"/>
    <w:rsid w:val="003A2533"/>
    <w:rsid w:val="003A5877"/>
    <w:rsid w:val="003B050C"/>
    <w:rsid w:val="003B7F5E"/>
    <w:rsid w:val="003C0ABB"/>
    <w:rsid w:val="003C3823"/>
    <w:rsid w:val="003C52BD"/>
    <w:rsid w:val="003C7D27"/>
    <w:rsid w:val="003D23EA"/>
    <w:rsid w:val="003D37C9"/>
    <w:rsid w:val="003D5E1C"/>
    <w:rsid w:val="003D5F6E"/>
    <w:rsid w:val="003E0825"/>
    <w:rsid w:val="003E1814"/>
    <w:rsid w:val="003E1CC8"/>
    <w:rsid w:val="003E1DA6"/>
    <w:rsid w:val="003E2A54"/>
    <w:rsid w:val="003E3278"/>
    <w:rsid w:val="003E388D"/>
    <w:rsid w:val="003E4603"/>
    <w:rsid w:val="003E4877"/>
    <w:rsid w:val="003F424F"/>
    <w:rsid w:val="003F54BB"/>
    <w:rsid w:val="0040134B"/>
    <w:rsid w:val="00406C6D"/>
    <w:rsid w:val="004145CB"/>
    <w:rsid w:val="004173FF"/>
    <w:rsid w:val="00417648"/>
    <w:rsid w:val="0042446F"/>
    <w:rsid w:val="00426BF5"/>
    <w:rsid w:val="00442F9B"/>
    <w:rsid w:val="004436F0"/>
    <w:rsid w:val="00443CFD"/>
    <w:rsid w:val="00446619"/>
    <w:rsid w:val="0044777C"/>
    <w:rsid w:val="004517E2"/>
    <w:rsid w:val="00456CA8"/>
    <w:rsid w:val="00457421"/>
    <w:rsid w:val="00457681"/>
    <w:rsid w:val="004604D0"/>
    <w:rsid w:val="00461BE3"/>
    <w:rsid w:val="00463884"/>
    <w:rsid w:val="00464208"/>
    <w:rsid w:val="00467934"/>
    <w:rsid w:val="00482052"/>
    <w:rsid w:val="00484018"/>
    <w:rsid w:val="00484514"/>
    <w:rsid w:val="00484B5F"/>
    <w:rsid w:val="0048758D"/>
    <w:rsid w:val="004920B3"/>
    <w:rsid w:val="004A07DE"/>
    <w:rsid w:val="004A33B8"/>
    <w:rsid w:val="004A5970"/>
    <w:rsid w:val="004A71AE"/>
    <w:rsid w:val="004B0F09"/>
    <w:rsid w:val="004B10A6"/>
    <w:rsid w:val="004B40B8"/>
    <w:rsid w:val="004B4CA9"/>
    <w:rsid w:val="004B5554"/>
    <w:rsid w:val="004C1AD8"/>
    <w:rsid w:val="004F26DC"/>
    <w:rsid w:val="004F7A90"/>
    <w:rsid w:val="00500404"/>
    <w:rsid w:val="00500FF2"/>
    <w:rsid w:val="00503178"/>
    <w:rsid w:val="0051152F"/>
    <w:rsid w:val="005127ED"/>
    <w:rsid w:val="00526EB3"/>
    <w:rsid w:val="00527A1F"/>
    <w:rsid w:val="00530528"/>
    <w:rsid w:val="00530DB1"/>
    <w:rsid w:val="00532775"/>
    <w:rsid w:val="005349F7"/>
    <w:rsid w:val="005378CC"/>
    <w:rsid w:val="00540D03"/>
    <w:rsid w:val="00541350"/>
    <w:rsid w:val="005547EE"/>
    <w:rsid w:val="00566C70"/>
    <w:rsid w:val="005720B9"/>
    <w:rsid w:val="005731D9"/>
    <w:rsid w:val="00575657"/>
    <w:rsid w:val="00577668"/>
    <w:rsid w:val="00580904"/>
    <w:rsid w:val="00581074"/>
    <w:rsid w:val="00587BA3"/>
    <w:rsid w:val="0059013F"/>
    <w:rsid w:val="005904BE"/>
    <w:rsid w:val="00596835"/>
    <w:rsid w:val="005A3C54"/>
    <w:rsid w:val="005A64D1"/>
    <w:rsid w:val="005A6918"/>
    <w:rsid w:val="005B0AA1"/>
    <w:rsid w:val="005B107C"/>
    <w:rsid w:val="005B1CD2"/>
    <w:rsid w:val="005B4944"/>
    <w:rsid w:val="005B7F76"/>
    <w:rsid w:val="005C04E7"/>
    <w:rsid w:val="005C5ABE"/>
    <w:rsid w:val="005C658C"/>
    <w:rsid w:val="005C6950"/>
    <w:rsid w:val="005C7CBB"/>
    <w:rsid w:val="005D18EE"/>
    <w:rsid w:val="005D459B"/>
    <w:rsid w:val="005D54FE"/>
    <w:rsid w:val="005D74CD"/>
    <w:rsid w:val="005E6B89"/>
    <w:rsid w:val="005F6525"/>
    <w:rsid w:val="005F6D59"/>
    <w:rsid w:val="00601E8E"/>
    <w:rsid w:val="00604C3F"/>
    <w:rsid w:val="00604E64"/>
    <w:rsid w:val="006107B6"/>
    <w:rsid w:val="00617694"/>
    <w:rsid w:val="0062245E"/>
    <w:rsid w:val="0062565F"/>
    <w:rsid w:val="00627948"/>
    <w:rsid w:val="006307C9"/>
    <w:rsid w:val="00630966"/>
    <w:rsid w:val="00632192"/>
    <w:rsid w:val="00633813"/>
    <w:rsid w:val="00633D6F"/>
    <w:rsid w:val="00640E76"/>
    <w:rsid w:val="00643ACF"/>
    <w:rsid w:val="006476B6"/>
    <w:rsid w:val="00650F97"/>
    <w:rsid w:val="006708EB"/>
    <w:rsid w:val="006744B0"/>
    <w:rsid w:val="00680F4A"/>
    <w:rsid w:val="00692712"/>
    <w:rsid w:val="006A242F"/>
    <w:rsid w:val="006A2878"/>
    <w:rsid w:val="006A34F6"/>
    <w:rsid w:val="006A73FF"/>
    <w:rsid w:val="006A751C"/>
    <w:rsid w:val="006A757F"/>
    <w:rsid w:val="006A7D51"/>
    <w:rsid w:val="006B21C6"/>
    <w:rsid w:val="006B6CB9"/>
    <w:rsid w:val="006C1278"/>
    <w:rsid w:val="006C2141"/>
    <w:rsid w:val="006C22E3"/>
    <w:rsid w:val="006D01C4"/>
    <w:rsid w:val="006D12CD"/>
    <w:rsid w:val="006D21F3"/>
    <w:rsid w:val="006D3BCE"/>
    <w:rsid w:val="006E39C9"/>
    <w:rsid w:val="006E3A80"/>
    <w:rsid w:val="006E54F3"/>
    <w:rsid w:val="006F4372"/>
    <w:rsid w:val="006F5A47"/>
    <w:rsid w:val="006F632F"/>
    <w:rsid w:val="007032B9"/>
    <w:rsid w:val="00705213"/>
    <w:rsid w:val="007052B9"/>
    <w:rsid w:val="0070720A"/>
    <w:rsid w:val="00720AA0"/>
    <w:rsid w:val="00722572"/>
    <w:rsid w:val="00724ACE"/>
    <w:rsid w:val="0073102C"/>
    <w:rsid w:val="00737C05"/>
    <w:rsid w:val="00740D46"/>
    <w:rsid w:val="00743906"/>
    <w:rsid w:val="00757240"/>
    <w:rsid w:val="00760C22"/>
    <w:rsid w:val="007711E4"/>
    <w:rsid w:val="00771F8A"/>
    <w:rsid w:val="0077417D"/>
    <w:rsid w:val="007802E9"/>
    <w:rsid w:val="007868F5"/>
    <w:rsid w:val="00793418"/>
    <w:rsid w:val="00793C1E"/>
    <w:rsid w:val="00794A9D"/>
    <w:rsid w:val="007A0234"/>
    <w:rsid w:val="007A3B09"/>
    <w:rsid w:val="007A5891"/>
    <w:rsid w:val="007A7792"/>
    <w:rsid w:val="007B2257"/>
    <w:rsid w:val="007B5ACA"/>
    <w:rsid w:val="007B7165"/>
    <w:rsid w:val="007C32C3"/>
    <w:rsid w:val="007C330E"/>
    <w:rsid w:val="007C4078"/>
    <w:rsid w:val="007C5688"/>
    <w:rsid w:val="007C6ED6"/>
    <w:rsid w:val="007C7D8E"/>
    <w:rsid w:val="007C7F61"/>
    <w:rsid w:val="007D1703"/>
    <w:rsid w:val="007D72DE"/>
    <w:rsid w:val="007F2E34"/>
    <w:rsid w:val="007F453D"/>
    <w:rsid w:val="008011D0"/>
    <w:rsid w:val="00813435"/>
    <w:rsid w:val="008161A0"/>
    <w:rsid w:val="00822491"/>
    <w:rsid w:val="008246F5"/>
    <w:rsid w:val="00827460"/>
    <w:rsid w:val="00833136"/>
    <w:rsid w:val="00847E4E"/>
    <w:rsid w:val="0085062B"/>
    <w:rsid w:val="00850C7E"/>
    <w:rsid w:val="00850F3C"/>
    <w:rsid w:val="00862F72"/>
    <w:rsid w:val="00863263"/>
    <w:rsid w:val="00864628"/>
    <w:rsid w:val="0086479E"/>
    <w:rsid w:val="008665CE"/>
    <w:rsid w:val="008676C2"/>
    <w:rsid w:val="00867A1A"/>
    <w:rsid w:val="00874B6D"/>
    <w:rsid w:val="00877414"/>
    <w:rsid w:val="00877D31"/>
    <w:rsid w:val="00882949"/>
    <w:rsid w:val="008867AD"/>
    <w:rsid w:val="00887B76"/>
    <w:rsid w:val="00887D3C"/>
    <w:rsid w:val="008A234C"/>
    <w:rsid w:val="008A3F57"/>
    <w:rsid w:val="008A3FC9"/>
    <w:rsid w:val="008A4A24"/>
    <w:rsid w:val="008A6411"/>
    <w:rsid w:val="008A6F8D"/>
    <w:rsid w:val="008B0F27"/>
    <w:rsid w:val="008B4E93"/>
    <w:rsid w:val="008B72E1"/>
    <w:rsid w:val="008C00FC"/>
    <w:rsid w:val="008C377F"/>
    <w:rsid w:val="008C6DDB"/>
    <w:rsid w:val="008D051E"/>
    <w:rsid w:val="008D5B18"/>
    <w:rsid w:val="008D5B3E"/>
    <w:rsid w:val="008D7573"/>
    <w:rsid w:val="008E20FA"/>
    <w:rsid w:val="008F6E17"/>
    <w:rsid w:val="0090219B"/>
    <w:rsid w:val="00902258"/>
    <w:rsid w:val="00902A0B"/>
    <w:rsid w:val="0090525B"/>
    <w:rsid w:val="00914303"/>
    <w:rsid w:val="00931C89"/>
    <w:rsid w:val="009356BA"/>
    <w:rsid w:val="00943BD8"/>
    <w:rsid w:val="009449B3"/>
    <w:rsid w:val="009511F5"/>
    <w:rsid w:val="00954379"/>
    <w:rsid w:val="00956144"/>
    <w:rsid w:val="00956A61"/>
    <w:rsid w:val="00960DC7"/>
    <w:rsid w:val="00970014"/>
    <w:rsid w:val="0097217D"/>
    <w:rsid w:val="0097276D"/>
    <w:rsid w:val="00975157"/>
    <w:rsid w:val="0097570D"/>
    <w:rsid w:val="00976C84"/>
    <w:rsid w:val="009817BC"/>
    <w:rsid w:val="009917F7"/>
    <w:rsid w:val="00992081"/>
    <w:rsid w:val="009A0D6D"/>
    <w:rsid w:val="009A1161"/>
    <w:rsid w:val="009A284D"/>
    <w:rsid w:val="009A47F6"/>
    <w:rsid w:val="009C114E"/>
    <w:rsid w:val="009C4934"/>
    <w:rsid w:val="009C4A32"/>
    <w:rsid w:val="009C6155"/>
    <w:rsid w:val="009D2D12"/>
    <w:rsid w:val="009D6F06"/>
    <w:rsid w:val="009D7986"/>
    <w:rsid w:val="009E52CA"/>
    <w:rsid w:val="009E5D9A"/>
    <w:rsid w:val="009E78BC"/>
    <w:rsid w:val="009F3041"/>
    <w:rsid w:val="009F3656"/>
    <w:rsid w:val="00A013DB"/>
    <w:rsid w:val="00A043CD"/>
    <w:rsid w:val="00A0584A"/>
    <w:rsid w:val="00A063CF"/>
    <w:rsid w:val="00A12FEE"/>
    <w:rsid w:val="00A17799"/>
    <w:rsid w:val="00A20F67"/>
    <w:rsid w:val="00A218A4"/>
    <w:rsid w:val="00A24429"/>
    <w:rsid w:val="00A2604C"/>
    <w:rsid w:val="00A308FF"/>
    <w:rsid w:val="00A31A3E"/>
    <w:rsid w:val="00A42DCB"/>
    <w:rsid w:val="00A44A3E"/>
    <w:rsid w:val="00A50D72"/>
    <w:rsid w:val="00A524A6"/>
    <w:rsid w:val="00A62011"/>
    <w:rsid w:val="00A6387A"/>
    <w:rsid w:val="00A64B25"/>
    <w:rsid w:val="00A64B90"/>
    <w:rsid w:val="00A64BEC"/>
    <w:rsid w:val="00A677C4"/>
    <w:rsid w:val="00A72ED8"/>
    <w:rsid w:val="00A84DAD"/>
    <w:rsid w:val="00A8616B"/>
    <w:rsid w:val="00A96DB6"/>
    <w:rsid w:val="00A970E3"/>
    <w:rsid w:val="00AA57EE"/>
    <w:rsid w:val="00AB044E"/>
    <w:rsid w:val="00AB2FB2"/>
    <w:rsid w:val="00AB4C08"/>
    <w:rsid w:val="00AC3009"/>
    <w:rsid w:val="00AC49C3"/>
    <w:rsid w:val="00AD1526"/>
    <w:rsid w:val="00AD5FA2"/>
    <w:rsid w:val="00AD60F3"/>
    <w:rsid w:val="00AE3CEC"/>
    <w:rsid w:val="00AE4EF3"/>
    <w:rsid w:val="00AF0747"/>
    <w:rsid w:val="00AF41EC"/>
    <w:rsid w:val="00AF7718"/>
    <w:rsid w:val="00B002C4"/>
    <w:rsid w:val="00B0070E"/>
    <w:rsid w:val="00B01391"/>
    <w:rsid w:val="00B10D43"/>
    <w:rsid w:val="00B1147F"/>
    <w:rsid w:val="00B13B5C"/>
    <w:rsid w:val="00B20087"/>
    <w:rsid w:val="00B22A6D"/>
    <w:rsid w:val="00B26FBE"/>
    <w:rsid w:val="00B27019"/>
    <w:rsid w:val="00B27AE2"/>
    <w:rsid w:val="00B30B78"/>
    <w:rsid w:val="00B379F5"/>
    <w:rsid w:val="00B42A79"/>
    <w:rsid w:val="00B4373E"/>
    <w:rsid w:val="00B474CD"/>
    <w:rsid w:val="00B5246B"/>
    <w:rsid w:val="00B54577"/>
    <w:rsid w:val="00B60735"/>
    <w:rsid w:val="00B61CD3"/>
    <w:rsid w:val="00B64DDF"/>
    <w:rsid w:val="00B6703E"/>
    <w:rsid w:val="00B730F2"/>
    <w:rsid w:val="00B806CC"/>
    <w:rsid w:val="00B82C3B"/>
    <w:rsid w:val="00B83594"/>
    <w:rsid w:val="00B846EB"/>
    <w:rsid w:val="00B86366"/>
    <w:rsid w:val="00B90C7D"/>
    <w:rsid w:val="00B95176"/>
    <w:rsid w:val="00B9762C"/>
    <w:rsid w:val="00B97E8D"/>
    <w:rsid w:val="00BA1734"/>
    <w:rsid w:val="00BA359C"/>
    <w:rsid w:val="00BA5F87"/>
    <w:rsid w:val="00BA647F"/>
    <w:rsid w:val="00BA6895"/>
    <w:rsid w:val="00BB577F"/>
    <w:rsid w:val="00BC048E"/>
    <w:rsid w:val="00BC0915"/>
    <w:rsid w:val="00BC2ADA"/>
    <w:rsid w:val="00BC2E1A"/>
    <w:rsid w:val="00BD2BC1"/>
    <w:rsid w:val="00BD5F98"/>
    <w:rsid w:val="00BE6BBA"/>
    <w:rsid w:val="00BE733E"/>
    <w:rsid w:val="00BF04EB"/>
    <w:rsid w:val="00C00A39"/>
    <w:rsid w:val="00C156C1"/>
    <w:rsid w:val="00C1635C"/>
    <w:rsid w:val="00C1642C"/>
    <w:rsid w:val="00C16E34"/>
    <w:rsid w:val="00C216C3"/>
    <w:rsid w:val="00C231EC"/>
    <w:rsid w:val="00C23E8C"/>
    <w:rsid w:val="00C35AB0"/>
    <w:rsid w:val="00C41B48"/>
    <w:rsid w:val="00C44BBD"/>
    <w:rsid w:val="00C4613B"/>
    <w:rsid w:val="00C535E2"/>
    <w:rsid w:val="00C61D5E"/>
    <w:rsid w:val="00C62EE4"/>
    <w:rsid w:val="00C63C84"/>
    <w:rsid w:val="00C65392"/>
    <w:rsid w:val="00C6752D"/>
    <w:rsid w:val="00C70D80"/>
    <w:rsid w:val="00C723F6"/>
    <w:rsid w:val="00C80FB6"/>
    <w:rsid w:val="00C82AA6"/>
    <w:rsid w:val="00C91B25"/>
    <w:rsid w:val="00C92C59"/>
    <w:rsid w:val="00C9462E"/>
    <w:rsid w:val="00CA2C5C"/>
    <w:rsid w:val="00CA443C"/>
    <w:rsid w:val="00CA7323"/>
    <w:rsid w:val="00CC3513"/>
    <w:rsid w:val="00CD0FEF"/>
    <w:rsid w:val="00CD57CF"/>
    <w:rsid w:val="00CE1D37"/>
    <w:rsid w:val="00CE2F04"/>
    <w:rsid w:val="00CE44DB"/>
    <w:rsid w:val="00CE4EB4"/>
    <w:rsid w:val="00CE6304"/>
    <w:rsid w:val="00CE6637"/>
    <w:rsid w:val="00CF16E3"/>
    <w:rsid w:val="00D01392"/>
    <w:rsid w:val="00D01FA6"/>
    <w:rsid w:val="00D0230C"/>
    <w:rsid w:val="00D04301"/>
    <w:rsid w:val="00D13E7F"/>
    <w:rsid w:val="00D141DA"/>
    <w:rsid w:val="00D14839"/>
    <w:rsid w:val="00D171FB"/>
    <w:rsid w:val="00D209CE"/>
    <w:rsid w:val="00D23836"/>
    <w:rsid w:val="00D2716F"/>
    <w:rsid w:val="00D30FB0"/>
    <w:rsid w:val="00D321E7"/>
    <w:rsid w:val="00D373CC"/>
    <w:rsid w:val="00D403D9"/>
    <w:rsid w:val="00D51CD2"/>
    <w:rsid w:val="00D5237E"/>
    <w:rsid w:val="00D66178"/>
    <w:rsid w:val="00D71EE2"/>
    <w:rsid w:val="00D73DE3"/>
    <w:rsid w:val="00D85CB9"/>
    <w:rsid w:val="00D90A8F"/>
    <w:rsid w:val="00D93782"/>
    <w:rsid w:val="00D94D4F"/>
    <w:rsid w:val="00DA0345"/>
    <w:rsid w:val="00DA3A3A"/>
    <w:rsid w:val="00DB3A04"/>
    <w:rsid w:val="00DB52D8"/>
    <w:rsid w:val="00DB6533"/>
    <w:rsid w:val="00DB65B9"/>
    <w:rsid w:val="00DC1C84"/>
    <w:rsid w:val="00DC3C94"/>
    <w:rsid w:val="00DC436E"/>
    <w:rsid w:val="00DC4C6C"/>
    <w:rsid w:val="00DC4F41"/>
    <w:rsid w:val="00DC6EBA"/>
    <w:rsid w:val="00DC7709"/>
    <w:rsid w:val="00DC7747"/>
    <w:rsid w:val="00DC7EC1"/>
    <w:rsid w:val="00DD6C4A"/>
    <w:rsid w:val="00DF74F4"/>
    <w:rsid w:val="00E018DC"/>
    <w:rsid w:val="00E049C3"/>
    <w:rsid w:val="00E1570C"/>
    <w:rsid w:val="00E20163"/>
    <w:rsid w:val="00E262BF"/>
    <w:rsid w:val="00E33514"/>
    <w:rsid w:val="00E33CED"/>
    <w:rsid w:val="00E34BAC"/>
    <w:rsid w:val="00E36DE2"/>
    <w:rsid w:val="00E46CC6"/>
    <w:rsid w:val="00E501FA"/>
    <w:rsid w:val="00E51893"/>
    <w:rsid w:val="00E51E12"/>
    <w:rsid w:val="00E5385B"/>
    <w:rsid w:val="00E53AE9"/>
    <w:rsid w:val="00E579F8"/>
    <w:rsid w:val="00E74277"/>
    <w:rsid w:val="00E74C81"/>
    <w:rsid w:val="00E7785B"/>
    <w:rsid w:val="00E83DDD"/>
    <w:rsid w:val="00E90CCB"/>
    <w:rsid w:val="00E913FB"/>
    <w:rsid w:val="00E942E6"/>
    <w:rsid w:val="00E95EED"/>
    <w:rsid w:val="00E97368"/>
    <w:rsid w:val="00E97ECC"/>
    <w:rsid w:val="00EA1CDE"/>
    <w:rsid w:val="00EA31DB"/>
    <w:rsid w:val="00EA6471"/>
    <w:rsid w:val="00EA672E"/>
    <w:rsid w:val="00EB0D30"/>
    <w:rsid w:val="00EB2E98"/>
    <w:rsid w:val="00EB3570"/>
    <w:rsid w:val="00EB3D51"/>
    <w:rsid w:val="00EB4D91"/>
    <w:rsid w:val="00EB55AE"/>
    <w:rsid w:val="00EC06C0"/>
    <w:rsid w:val="00EC1EA9"/>
    <w:rsid w:val="00ED003B"/>
    <w:rsid w:val="00EE2EC5"/>
    <w:rsid w:val="00EE384E"/>
    <w:rsid w:val="00EE54BE"/>
    <w:rsid w:val="00EF1903"/>
    <w:rsid w:val="00EF1FD4"/>
    <w:rsid w:val="00EF472C"/>
    <w:rsid w:val="00EF541D"/>
    <w:rsid w:val="00F007F1"/>
    <w:rsid w:val="00F04587"/>
    <w:rsid w:val="00F06C16"/>
    <w:rsid w:val="00F11665"/>
    <w:rsid w:val="00F13B62"/>
    <w:rsid w:val="00F13C66"/>
    <w:rsid w:val="00F174B2"/>
    <w:rsid w:val="00F22253"/>
    <w:rsid w:val="00F229EB"/>
    <w:rsid w:val="00F25611"/>
    <w:rsid w:val="00F2641C"/>
    <w:rsid w:val="00F36F6B"/>
    <w:rsid w:val="00F40CCF"/>
    <w:rsid w:val="00F42225"/>
    <w:rsid w:val="00F53539"/>
    <w:rsid w:val="00F54EC9"/>
    <w:rsid w:val="00F54F74"/>
    <w:rsid w:val="00F5615B"/>
    <w:rsid w:val="00F605A1"/>
    <w:rsid w:val="00F60E26"/>
    <w:rsid w:val="00F61E87"/>
    <w:rsid w:val="00F63011"/>
    <w:rsid w:val="00F749CB"/>
    <w:rsid w:val="00F8448E"/>
    <w:rsid w:val="00F86B07"/>
    <w:rsid w:val="00F86B5F"/>
    <w:rsid w:val="00F87985"/>
    <w:rsid w:val="00F92C6B"/>
    <w:rsid w:val="00F959A8"/>
    <w:rsid w:val="00FA2FC3"/>
    <w:rsid w:val="00FA3DBB"/>
    <w:rsid w:val="00FA7424"/>
    <w:rsid w:val="00FA76B9"/>
    <w:rsid w:val="00FB1256"/>
    <w:rsid w:val="00FB2581"/>
    <w:rsid w:val="00FB4A91"/>
    <w:rsid w:val="00FB4C2F"/>
    <w:rsid w:val="00FB6F81"/>
    <w:rsid w:val="00FC621C"/>
    <w:rsid w:val="00FC7C77"/>
    <w:rsid w:val="00FD1DDC"/>
    <w:rsid w:val="00FD7DB8"/>
    <w:rsid w:val="00FE1710"/>
    <w:rsid w:val="00FE452D"/>
    <w:rsid w:val="00FE4640"/>
    <w:rsid w:val="00FE7661"/>
    <w:rsid w:val="00FE79B0"/>
    <w:rsid w:val="00FF4C7C"/>
    <w:rsid w:val="00FF4E5A"/>
    <w:rsid w:val="00FF50EE"/>
    <w:rsid w:val="00FF7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DD1BB4FD-E384-43AD-B22A-1AEFB7BFE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04E98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semiHidden/>
    <w:unhideWhenUsed/>
    <w:rsid w:val="00D93782"/>
    <w:rPr>
      <w:rFonts w:ascii="Tahoma" w:hAnsi="Tahoma" w:cs="Tahoma"/>
      <w:sz w:val="16"/>
      <w:szCs w:val="16"/>
    </w:rPr>
  </w:style>
  <w:style w:type="character" w:customStyle="1" w:styleId="a4">
    <w:name w:val="Схема документа Знак"/>
    <w:link w:val="a3"/>
    <w:uiPriority w:val="99"/>
    <w:semiHidden/>
    <w:rsid w:val="00D93782"/>
    <w:rPr>
      <w:rFonts w:ascii="Tahoma" w:eastAsia="Times New Roman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A64BEC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link w:val="a5"/>
    <w:uiPriority w:val="99"/>
    <w:rsid w:val="00A64BEC"/>
    <w:rPr>
      <w:rFonts w:ascii="Times New Roman" w:eastAsia="Times New Roman" w:hAnsi="Times New Roman"/>
      <w:sz w:val="24"/>
      <w:szCs w:val="24"/>
    </w:rPr>
  </w:style>
  <w:style w:type="paragraph" w:styleId="a7">
    <w:name w:val="footer"/>
    <w:basedOn w:val="a"/>
    <w:link w:val="a8"/>
    <w:uiPriority w:val="99"/>
    <w:unhideWhenUsed/>
    <w:rsid w:val="00A64BEC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link w:val="a7"/>
    <w:uiPriority w:val="99"/>
    <w:rsid w:val="00A64BEC"/>
    <w:rPr>
      <w:rFonts w:ascii="Times New Roman" w:eastAsia="Times New Roman" w:hAnsi="Times New Roman"/>
      <w:sz w:val="24"/>
      <w:szCs w:val="24"/>
    </w:rPr>
  </w:style>
  <w:style w:type="paragraph" w:styleId="a9">
    <w:name w:val="Normal (Web)"/>
    <w:basedOn w:val="a"/>
    <w:uiPriority w:val="99"/>
    <w:semiHidden/>
    <w:unhideWhenUsed/>
    <w:rsid w:val="00042DA2"/>
    <w:pPr>
      <w:ind w:firstLine="300"/>
    </w:pPr>
  </w:style>
  <w:style w:type="paragraph" w:styleId="aa">
    <w:name w:val="Balloon Text"/>
    <w:basedOn w:val="a"/>
    <w:link w:val="ab"/>
    <w:uiPriority w:val="99"/>
    <w:semiHidden/>
    <w:unhideWhenUsed/>
    <w:rsid w:val="00B54577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uiPriority w:val="99"/>
    <w:semiHidden/>
    <w:rsid w:val="00B54577"/>
    <w:rPr>
      <w:rFonts w:ascii="Tahoma" w:eastAsia="Times New Roman" w:hAnsi="Tahoma" w:cs="Tahoma"/>
      <w:sz w:val="16"/>
      <w:szCs w:val="16"/>
    </w:rPr>
  </w:style>
  <w:style w:type="character" w:customStyle="1" w:styleId="apple-style-span">
    <w:name w:val="apple-style-span"/>
    <w:rsid w:val="007802E9"/>
  </w:style>
  <w:style w:type="character" w:customStyle="1" w:styleId="apple-converted-space">
    <w:name w:val="apple-converted-space"/>
    <w:rsid w:val="00F63011"/>
  </w:style>
  <w:style w:type="paragraph" w:customStyle="1" w:styleId="ac">
    <w:name w:val="Праздник"/>
    <w:basedOn w:val="a"/>
    <w:link w:val="ad"/>
    <w:qFormat/>
    <w:rsid w:val="00283B08"/>
    <w:pPr>
      <w:framePr w:hSpace="180" w:wrap="around" w:vAnchor="page" w:hAnchor="margin" w:xAlign="center" w:y="2062"/>
    </w:pPr>
    <w:rPr>
      <w:rFonts w:ascii="Arno Pro Display" w:hAnsi="Arno Pro Display"/>
      <w:b/>
      <w:i/>
      <w:caps/>
      <w:color w:val="FFFFFF"/>
      <w:sz w:val="26"/>
      <w:szCs w:val="26"/>
    </w:rPr>
  </w:style>
  <w:style w:type="character" w:customStyle="1" w:styleId="ad">
    <w:name w:val="Праздник Знак"/>
    <w:link w:val="ac"/>
    <w:rsid w:val="00283B08"/>
    <w:rPr>
      <w:rFonts w:ascii="Arno Pro Display" w:eastAsia="Times New Roman" w:hAnsi="Arno Pro Display"/>
      <w:b/>
      <w:i/>
      <w:caps/>
      <w:color w:val="FFFFFF"/>
      <w:sz w:val="26"/>
      <w:szCs w:val="26"/>
    </w:rPr>
  </w:style>
  <w:style w:type="character" w:styleId="ae">
    <w:name w:val="Hyperlink"/>
    <w:basedOn w:val="a0"/>
    <w:uiPriority w:val="99"/>
    <w:unhideWhenUsed/>
    <w:rsid w:val="00104E98"/>
    <w:rPr>
      <w:color w:val="0000FF" w:themeColor="hyperlink"/>
      <w:u w:val="single"/>
    </w:rPr>
  </w:style>
  <w:style w:type="character" w:styleId="af">
    <w:name w:val="Mention"/>
    <w:basedOn w:val="a0"/>
    <w:uiPriority w:val="99"/>
    <w:semiHidden/>
    <w:unhideWhenUsed/>
    <w:rsid w:val="00104E98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7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6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6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71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70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72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76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69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37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78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5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7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8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2;&#1086;&#1085;&#1072;&#1089;&#1090;&#1099;&#1088;&#1100;\AppData\Roaming\Microsoft\Templates\Normal1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D575AA-9572-4B4F-A2BF-6BA3A31224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Normal1.dotm</Template>
  <TotalTime>34</TotalTime>
  <Pages>2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Николо-Берлюковский монастырь</Company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Алексей</dc:creator>
  <cp:lastModifiedBy>имТ Д</cp:lastModifiedBy>
  <cp:revision>8</cp:revision>
  <cp:lastPrinted>2017-03-08T16:51:00Z</cp:lastPrinted>
  <dcterms:created xsi:type="dcterms:W3CDTF">2017-03-24T16:44:00Z</dcterms:created>
  <dcterms:modified xsi:type="dcterms:W3CDTF">2017-11-29T12:47:00Z</dcterms:modified>
</cp:coreProperties>
</file>